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3F8B32DF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</w:t>
      </w:r>
      <w:r w:rsidR="005E68AE">
        <w:rPr>
          <w:sz w:val="28"/>
          <w:szCs w:val="28"/>
        </w:rPr>
        <w:t>6</w:t>
      </w:r>
    </w:p>
    <w:p w14:paraId="512B74E0" w14:textId="62043EA9" w:rsidR="005B5DC2" w:rsidRPr="00767B02" w:rsidRDefault="005E68AE" w:rsidP="005B5DC2">
      <w:pPr>
        <w:jc w:val="center"/>
        <w:rPr>
          <w:sz w:val="28"/>
          <w:szCs w:val="28"/>
        </w:rPr>
      </w:pPr>
      <w:r w:rsidRPr="005E68AE">
        <w:rPr>
          <w:sz w:val="28"/>
          <w:szCs w:val="28"/>
        </w:rPr>
        <w:t>Обработка ошибок в REST-сервисе</w:t>
      </w:r>
      <w:r w:rsidR="00C97F6B">
        <w:rPr>
          <w:sz w:val="28"/>
          <w:szCs w:val="28"/>
        </w:rPr>
        <w:t>.</w:t>
      </w: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C0981B2" w:rsidR="00FB20B0" w:rsidRDefault="00FB20B0" w:rsidP="005B5DC2">
      <w:pPr>
        <w:jc w:val="right"/>
      </w:pPr>
    </w:p>
    <w:p w14:paraId="13C18A8C" w14:textId="77777777" w:rsidR="006878F5" w:rsidRDefault="006878F5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2D7B3EC9" w14:textId="011D570F" w:rsidR="005F4847" w:rsidRDefault="006878F5" w:rsidP="00730BA5">
      <w:pPr>
        <w:ind w:firstLine="708"/>
      </w:pPr>
      <w:r>
        <w:t xml:space="preserve">Необходимо выполнить задание из </w:t>
      </w:r>
      <w:r w:rsidR="00105F8F">
        <w:t>третьей</w:t>
      </w:r>
      <w:r>
        <w:t xml:space="preserve"> работы, но с использованием REST-сервиса. Таблицу базы данных, а также код для работы с ней можно оставить без изменений.</w:t>
      </w:r>
    </w:p>
    <w:p w14:paraId="03E916F6" w14:textId="7C8B0B9B" w:rsidR="00E55991" w:rsidRDefault="00133919" w:rsidP="009374D0">
      <w:pPr>
        <w:pStyle w:val="a3"/>
      </w:pPr>
      <w:r>
        <w:rPr>
          <w:rStyle w:val="a7"/>
          <w:b/>
          <w:bCs w:val="0"/>
          <w:sz w:val="28"/>
        </w:rPr>
        <w:t>Реализация</w:t>
      </w:r>
    </w:p>
    <w:p w14:paraId="7FD7F17C" w14:textId="0D8D9BD9" w:rsidR="00970C16" w:rsidRDefault="00CF5492" w:rsidP="00E55991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A08CA2" wp14:editId="063FCA3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318516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Методы-обработчики были расширены логикой исключений</w:t>
      </w:r>
      <w:r w:rsidR="00E55991" w:rsidRPr="00E55991">
        <w:t>:</w:t>
      </w:r>
    </w:p>
    <w:p w14:paraId="115AD325" w14:textId="7A8E93FF" w:rsidR="00970C16" w:rsidRDefault="00970C16" w:rsidP="0080450A"/>
    <w:p w14:paraId="2BDD4807" w14:textId="37BFC4D0" w:rsidR="00E0593E" w:rsidRPr="000D5913" w:rsidRDefault="00312879" w:rsidP="003F5795">
      <w:pPr>
        <w:ind w:firstLine="708"/>
      </w:pPr>
      <w:r>
        <w:t>Классы-сущности</w:t>
      </w:r>
      <w:r>
        <w:t xml:space="preserve">, а также классы-репозитории </w:t>
      </w:r>
      <w:r>
        <w:t>были оставлены в их исходном виде.</w:t>
      </w:r>
    </w:p>
    <w:p w14:paraId="3787FEE5" w14:textId="4D295299" w:rsidR="00532922" w:rsidRDefault="00532922" w:rsidP="00532922">
      <w:pPr>
        <w:ind w:firstLine="708"/>
      </w:pPr>
    </w:p>
    <w:p w14:paraId="7E690B5E" w14:textId="670702C4" w:rsidR="00532922" w:rsidRPr="00920A9B" w:rsidRDefault="00532922" w:rsidP="00532922">
      <w:pPr>
        <w:ind w:firstLine="708"/>
      </w:pPr>
      <w:r>
        <w:t>Ссылка на коммит с реализацией</w:t>
      </w:r>
      <w:r w:rsidR="00920A9B" w:rsidRPr="00920A9B">
        <w:t>:</w:t>
      </w:r>
    </w:p>
    <w:p w14:paraId="088C04D1" w14:textId="0655B077" w:rsidR="00920A9B" w:rsidRDefault="00817B69" w:rsidP="00532922">
      <w:pPr>
        <w:ind w:firstLine="708"/>
        <w:rPr>
          <w:rStyle w:val="a8"/>
        </w:rPr>
      </w:pPr>
      <w:hyperlink r:id="rId6" w:history="1">
        <w:r w:rsidRPr="00AE49CA">
          <w:rPr>
            <w:rStyle w:val="a8"/>
          </w:rPr>
          <w:t>https://github.com/mopkoff/wst/tree/</w:t>
        </w:r>
        <w:r w:rsidRPr="00AE49CA">
          <w:rPr>
            <w:rStyle w:val="a8"/>
          </w:rPr>
          <w:t>7f57017661dcab378f0ddfdde08cbecc0aa68ff3</w:t>
        </w:r>
      </w:hyperlink>
    </w:p>
    <w:p w14:paraId="6BFC15FB" w14:textId="40E43000" w:rsidR="000D5913" w:rsidRDefault="000D5913" w:rsidP="00532922">
      <w:pPr>
        <w:ind w:firstLine="708"/>
        <w:rPr>
          <w:rStyle w:val="a8"/>
        </w:rPr>
      </w:pPr>
    </w:p>
    <w:p w14:paraId="07B80048" w14:textId="77777777" w:rsidR="000D5913" w:rsidRDefault="000D5913" w:rsidP="000D5913">
      <w:pPr>
        <w:ind w:firstLine="708"/>
      </w:pPr>
      <w:r>
        <w:t>Для работы с этим сервисом был реализован клиент:</w:t>
      </w:r>
    </w:p>
    <w:p w14:paraId="70030E7E" w14:textId="77777777" w:rsidR="000D5913" w:rsidRDefault="000D5913" w:rsidP="000D5913"/>
    <w:p w14:paraId="404FDBE1" w14:textId="77777777" w:rsidR="000D5913" w:rsidRDefault="000D5913" w:rsidP="000D5913">
      <w:pPr>
        <w:ind w:firstLine="708"/>
      </w:pPr>
      <w:r w:rsidRPr="000D5913">
        <w:t>--</w:t>
      </w:r>
      <w:r>
        <w:rPr>
          <w:lang w:val="en-US"/>
        </w:rPr>
        <w:t>TODO</w:t>
      </w:r>
      <w:r w:rsidRPr="000D5913">
        <w:t xml:space="preserve"> </w:t>
      </w:r>
      <w:r>
        <w:t>Олег –</w:t>
      </w:r>
    </w:p>
    <w:p w14:paraId="52B313FD" w14:textId="77777777" w:rsidR="000D5913" w:rsidRDefault="000D5913" w:rsidP="000D5913">
      <w:pPr>
        <w:ind w:firstLine="708"/>
      </w:pPr>
    </w:p>
    <w:p w14:paraId="3B12B52A" w14:textId="77777777" w:rsidR="000D5913" w:rsidRPr="00920A9B" w:rsidRDefault="000D5913" w:rsidP="000D5913">
      <w:pPr>
        <w:ind w:firstLine="708"/>
      </w:pPr>
      <w:r>
        <w:t>Ссылка на коммит с реализацией</w:t>
      </w:r>
      <w:r w:rsidRPr="00920A9B">
        <w:t>:</w:t>
      </w:r>
    </w:p>
    <w:p w14:paraId="57BCE772" w14:textId="15306924" w:rsidR="000D5913" w:rsidRPr="00532922" w:rsidRDefault="000D5913" w:rsidP="000D5913">
      <w:pPr>
        <w:ind w:firstLine="708"/>
      </w:pPr>
      <w:hyperlink r:id="rId7" w:history="1">
        <w:r>
          <w:rPr>
            <w:rStyle w:val="a8"/>
          </w:rPr>
          <w:t>https://github.com/mopkoff/wst/tree/</w:t>
        </w:r>
      </w:hyperlink>
    </w:p>
    <w:p w14:paraId="0D12468C" w14:textId="77777777" w:rsidR="000D5913" w:rsidRPr="00532922" w:rsidRDefault="000D5913" w:rsidP="00532922">
      <w:pPr>
        <w:ind w:firstLine="708"/>
      </w:pPr>
    </w:p>
    <w:sectPr w:rsidR="000D5913" w:rsidRPr="00532922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0D5913"/>
    <w:rsid w:val="00105F8F"/>
    <w:rsid w:val="00133919"/>
    <w:rsid w:val="002111E9"/>
    <w:rsid w:val="002864F7"/>
    <w:rsid w:val="00312879"/>
    <w:rsid w:val="0034699A"/>
    <w:rsid w:val="003B793C"/>
    <w:rsid w:val="003C0149"/>
    <w:rsid w:val="003F5795"/>
    <w:rsid w:val="00485D7B"/>
    <w:rsid w:val="004A5EF4"/>
    <w:rsid w:val="004E0A10"/>
    <w:rsid w:val="00523B09"/>
    <w:rsid w:val="00532922"/>
    <w:rsid w:val="00541295"/>
    <w:rsid w:val="0057409B"/>
    <w:rsid w:val="0057714E"/>
    <w:rsid w:val="005B5DC2"/>
    <w:rsid w:val="005E68AE"/>
    <w:rsid w:val="005F4847"/>
    <w:rsid w:val="00620B18"/>
    <w:rsid w:val="006878F5"/>
    <w:rsid w:val="006956F9"/>
    <w:rsid w:val="006D6D1F"/>
    <w:rsid w:val="006E195E"/>
    <w:rsid w:val="00730BA5"/>
    <w:rsid w:val="00767B02"/>
    <w:rsid w:val="007A00D4"/>
    <w:rsid w:val="0080450A"/>
    <w:rsid w:val="00817B69"/>
    <w:rsid w:val="008B66C6"/>
    <w:rsid w:val="008D7ECB"/>
    <w:rsid w:val="00913865"/>
    <w:rsid w:val="00920A9B"/>
    <w:rsid w:val="009374D0"/>
    <w:rsid w:val="00967773"/>
    <w:rsid w:val="00970C16"/>
    <w:rsid w:val="00975C07"/>
    <w:rsid w:val="00980BE0"/>
    <w:rsid w:val="00982326"/>
    <w:rsid w:val="009B69A2"/>
    <w:rsid w:val="009E5BF0"/>
    <w:rsid w:val="00A10152"/>
    <w:rsid w:val="00B96769"/>
    <w:rsid w:val="00BC37EE"/>
    <w:rsid w:val="00C17E3A"/>
    <w:rsid w:val="00C26E6D"/>
    <w:rsid w:val="00C72989"/>
    <w:rsid w:val="00C97F6B"/>
    <w:rsid w:val="00CF5492"/>
    <w:rsid w:val="00D548C5"/>
    <w:rsid w:val="00D83248"/>
    <w:rsid w:val="00E0593E"/>
    <w:rsid w:val="00E226F1"/>
    <w:rsid w:val="00E55991"/>
    <w:rsid w:val="00EC2F99"/>
    <w:rsid w:val="00ED2BAE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pkoff/wst/tree/0886135aac21979e272f8bc8b0a26c1ec3c3ee6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pkoff/wst/tree/7f57017661dcab378f0ddfdde08cbecc0aa68ff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5</cp:revision>
  <dcterms:created xsi:type="dcterms:W3CDTF">2020-07-04T13:58:00Z</dcterms:created>
  <dcterms:modified xsi:type="dcterms:W3CDTF">2020-07-04T14:00:00Z</dcterms:modified>
</cp:coreProperties>
</file>