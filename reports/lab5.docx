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A752D" w14:textId="77777777" w:rsidR="001B02CB" w:rsidRDefault="00B30A45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14:paraId="529DF226" w14:textId="77777777" w:rsidR="001B02CB" w:rsidRDefault="00B30A45"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 w14:paraId="105F7B7E" w14:textId="77777777" w:rsidR="001B02CB" w:rsidRDefault="00B30A45">
      <w:pPr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 w14:paraId="3A114287" w14:textId="77777777" w:rsidR="001B02CB" w:rsidRDefault="001B02CB">
      <w:pPr>
        <w:jc w:val="center"/>
        <w:rPr>
          <w:sz w:val="28"/>
        </w:rPr>
      </w:pPr>
    </w:p>
    <w:p w14:paraId="4331FFE5" w14:textId="77777777" w:rsidR="001B02CB" w:rsidRDefault="001B02CB">
      <w:pPr>
        <w:jc w:val="center"/>
        <w:rPr>
          <w:sz w:val="28"/>
        </w:rPr>
      </w:pPr>
    </w:p>
    <w:p w14:paraId="7032DFA3" w14:textId="77777777" w:rsidR="001B02CB" w:rsidRDefault="001B02CB">
      <w:pPr>
        <w:jc w:val="center"/>
        <w:rPr>
          <w:sz w:val="28"/>
        </w:rPr>
      </w:pPr>
    </w:p>
    <w:p w14:paraId="6ABA5C2F" w14:textId="77777777" w:rsidR="001B02CB" w:rsidRDefault="001B02CB">
      <w:pPr>
        <w:jc w:val="center"/>
        <w:rPr>
          <w:sz w:val="28"/>
        </w:rPr>
      </w:pPr>
    </w:p>
    <w:p w14:paraId="0A6F6D8A" w14:textId="77777777" w:rsidR="001B02CB" w:rsidRDefault="001B02CB">
      <w:pPr>
        <w:jc w:val="center"/>
        <w:rPr>
          <w:sz w:val="28"/>
        </w:rPr>
      </w:pPr>
    </w:p>
    <w:p w14:paraId="6FCA0146" w14:textId="77777777" w:rsidR="001B02CB" w:rsidRDefault="001B02CB">
      <w:pPr>
        <w:jc w:val="center"/>
        <w:rPr>
          <w:sz w:val="28"/>
        </w:rPr>
      </w:pPr>
    </w:p>
    <w:p w14:paraId="339FD8D6" w14:textId="77777777" w:rsidR="001B02CB" w:rsidRDefault="001B02CB">
      <w:pPr>
        <w:jc w:val="center"/>
        <w:rPr>
          <w:sz w:val="28"/>
        </w:rPr>
      </w:pPr>
    </w:p>
    <w:p w14:paraId="164E4DB4" w14:textId="77777777" w:rsidR="001B02CB" w:rsidRDefault="001B02CB">
      <w:pPr>
        <w:jc w:val="center"/>
        <w:rPr>
          <w:sz w:val="28"/>
        </w:rPr>
      </w:pPr>
    </w:p>
    <w:p w14:paraId="5507C290" w14:textId="77777777" w:rsidR="001B02CB" w:rsidRDefault="001B02CB">
      <w:pPr>
        <w:rPr>
          <w:sz w:val="28"/>
        </w:rPr>
      </w:pPr>
    </w:p>
    <w:p w14:paraId="25BFF5CA" w14:textId="77777777" w:rsidR="001B02CB" w:rsidRDefault="001B02CB">
      <w:pPr>
        <w:jc w:val="center"/>
        <w:rPr>
          <w:sz w:val="28"/>
        </w:rPr>
      </w:pPr>
    </w:p>
    <w:p w14:paraId="50451A4D" w14:textId="77777777" w:rsidR="001B02CB" w:rsidRDefault="001B02CB">
      <w:pPr>
        <w:jc w:val="center"/>
        <w:rPr>
          <w:sz w:val="28"/>
        </w:rPr>
      </w:pPr>
    </w:p>
    <w:p w14:paraId="060EE699" w14:textId="77777777" w:rsidR="001B02CB" w:rsidRDefault="001B02CB">
      <w:pPr>
        <w:jc w:val="center"/>
        <w:rPr>
          <w:sz w:val="28"/>
          <w:szCs w:val="28"/>
        </w:rPr>
      </w:pPr>
    </w:p>
    <w:p w14:paraId="04B14145" w14:textId="77777777" w:rsidR="001B02CB" w:rsidRDefault="00B30A45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5</w:t>
      </w:r>
    </w:p>
    <w:p w14:paraId="1F21A4B2" w14:textId="77777777" w:rsidR="001B02CB" w:rsidRDefault="00B30A45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Реализация CRUD с помощью REST-сервиса.</w:t>
      </w:r>
    </w:p>
    <w:p w14:paraId="68B81615" w14:textId="77777777" w:rsidR="001B02CB" w:rsidRDefault="001B02CB">
      <w:pPr>
        <w:jc w:val="center"/>
        <w:rPr>
          <w:sz w:val="28"/>
          <w:szCs w:val="28"/>
        </w:rPr>
      </w:pPr>
    </w:p>
    <w:p w14:paraId="7934002A" w14:textId="77777777" w:rsidR="001B02CB" w:rsidRDefault="001B02CB">
      <w:pPr>
        <w:jc w:val="center"/>
      </w:pPr>
    </w:p>
    <w:p w14:paraId="5AF7319C" w14:textId="77777777" w:rsidR="001B02CB" w:rsidRDefault="001B02CB">
      <w:pPr>
        <w:jc w:val="center"/>
      </w:pPr>
    </w:p>
    <w:p w14:paraId="58370C4E" w14:textId="77777777" w:rsidR="001B02CB" w:rsidRDefault="001B02CB">
      <w:pPr>
        <w:jc w:val="right"/>
      </w:pPr>
    </w:p>
    <w:p w14:paraId="52DFF5FC" w14:textId="77777777" w:rsidR="001B02CB" w:rsidRDefault="001B02CB">
      <w:pPr>
        <w:jc w:val="right"/>
      </w:pPr>
    </w:p>
    <w:p w14:paraId="74ECA2BB" w14:textId="77777777" w:rsidR="001B02CB" w:rsidRDefault="001B02CB">
      <w:pPr>
        <w:jc w:val="right"/>
      </w:pPr>
    </w:p>
    <w:p w14:paraId="352BC623" w14:textId="77777777" w:rsidR="001B02CB" w:rsidRDefault="001B02CB">
      <w:pPr>
        <w:jc w:val="right"/>
      </w:pPr>
    </w:p>
    <w:p w14:paraId="6B5CFD43" w14:textId="77777777" w:rsidR="001B02CB" w:rsidRDefault="001B02CB">
      <w:pPr>
        <w:jc w:val="right"/>
      </w:pPr>
    </w:p>
    <w:p w14:paraId="696CD74B" w14:textId="77777777" w:rsidR="001B02CB" w:rsidRDefault="001B02CB">
      <w:pPr>
        <w:jc w:val="right"/>
        <w:rPr>
          <w:sz w:val="28"/>
        </w:rPr>
      </w:pPr>
    </w:p>
    <w:p w14:paraId="0F8C3E14" w14:textId="77777777" w:rsidR="001B02CB" w:rsidRDefault="00B30A45">
      <w:pPr>
        <w:jc w:val="right"/>
        <w:rPr>
          <w:sz w:val="28"/>
        </w:rPr>
      </w:pPr>
      <w:r>
        <w:rPr>
          <w:sz w:val="28"/>
        </w:rPr>
        <w:t>Выполнили студенты гр. Р41142: Юнусов А. В.</w:t>
      </w:r>
    </w:p>
    <w:p w14:paraId="123632FA" w14:textId="77777777" w:rsidR="001B02CB" w:rsidRDefault="00B30A45">
      <w:pPr>
        <w:jc w:val="right"/>
        <w:rPr>
          <w:sz w:val="28"/>
        </w:rPr>
      </w:pPr>
      <w:r>
        <w:rPr>
          <w:sz w:val="28"/>
        </w:rPr>
        <w:t>Нестеров А. А.</w:t>
      </w:r>
    </w:p>
    <w:p w14:paraId="444E4CA7" w14:textId="77777777" w:rsidR="001B02CB" w:rsidRDefault="00B30A45">
      <w:pPr>
        <w:jc w:val="right"/>
        <w:rPr>
          <w:sz w:val="28"/>
        </w:rPr>
      </w:pPr>
      <w:r>
        <w:rPr>
          <w:sz w:val="28"/>
        </w:rPr>
        <w:t>Романов О. А.</w:t>
      </w:r>
    </w:p>
    <w:p w14:paraId="0ADF867A" w14:textId="77777777" w:rsidR="001B02CB" w:rsidRDefault="00B30A45">
      <w:pPr>
        <w:jc w:val="right"/>
        <w:rPr>
          <w:sz w:val="28"/>
        </w:rPr>
      </w:pPr>
      <w:r>
        <w:rPr>
          <w:sz w:val="28"/>
        </w:rPr>
        <w:t>Преподаватель: Дергачев А.М.</w:t>
      </w:r>
    </w:p>
    <w:p w14:paraId="3C36A7B3" w14:textId="77777777" w:rsidR="001B02CB" w:rsidRDefault="001B02CB">
      <w:pPr>
        <w:jc w:val="center"/>
      </w:pPr>
    </w:p>
    <w:p w14:paraId="17CC4C68" w14:textId="77777777" w:rsidR="001B02CB" w:rsidRDefault="001B02CB">
      <w:pPr>
        <w:jc w:val="center"/>
      </w:pPr>
    </w:p>
    <w:p w14:paraId="139BE51C" w14:textId="77777777" w:rsidR="001B02CB" w:rsidRDefault="001B02CB">
      <w:pPr>
        <w:jc w:val="center"/>
      </w:pPr>
    </w:p>
    <w:p w14:paraId="5EB126E8" w14:textId="77777777" w:rsidR="001B02CB" w:rsidRDefault="001B02CB">
      <w:pPr>
        <w:jc w:val="center"/>
      </w:pPr>
    </w:p>
    <w:p w14:paraId="4D2E73EA" w14:textId="77777777" w:rsidR="001B02CB" w:rsidRDefault="001B02CB">
      <w:pPr>
        <w:jc w:val="center"/>
      </w:pPr>
    </w:p>
    <w:p w14:paraId="0A21A57D" w14:textId="77777777" w:rsidR="001B02CB" w:rsidRDefault="001B02CB">
      <w:pPr>
        <w:jc w:val="center"/>
      </w:pPr>
    </w:p>
    <w:p w14:paraId="47D658D8" w14:textId="77777777" w:rsidR="001B02CB" w:rsidRDefault="001B02CB">
      <w:pPr>
        <w:jc w:val="center"/>
      </w:pPr>
    </w:p>
    <w:p w14:paraId="051B254C" w14:textId="77777777" w:rsidR="001B02CB" w:rsidRDefault="001B02CB">
      <w:pPr>
        <w:jc w:val="center"/>
      </w:pPr>
    </w:p>
    <w:p w14:paraId="7D728B61" w14:textId="77777777" w:rsidR="001B02CB" w:rsidRDefault="001B02CB">
      <w:pPr>
        <w:jc w:val="center"/>
      </w:pPr>
    </w:p>
    <w:p w14:paraId="2E59FFFA" w14:textId="77777777" w:rsidR="001B02CB" w:rsidRDefault="001B02CB">
      <w:pPr>
        <w:jc w:val="center"/>
      </w:pPr>
    </w:p>
    <w:p w14:paraId="4DBDD77C" w14:textId="77777777" w:rsidR="001B02CB" w:rsidRDefault="001B02CB">
      <w:pPr>
        <w:jc w:val="center"/>
      </w:pPr>
    </w:p>
    <w:p w14:paraId="07009CB2" w14:textId="77777777" w:rsidR="001B02CB" w:rsidRDefault="00B30A45">
      <w:pPr>
        <w:jc w:val="center"/>
      </w:pPr>
      <w:r>
        <w:t>Санкт-Петербург</w:t>
      </w:r>
      <w:r>
        <w:br/>
        <w:t>2020</w:t>
      </w:r>
      <w:r>
        <w:br w:type="page"/>
      </w:r>
    </w:p>
    <w:p w14:paraId="3D881AAD" w14:textId="77777777" w:rsidR="001B02CB" w:rsidRDefault="00B30A45">
      <w:pPr>
        <w:pStyle w:val="Subtitle"/>
        <w:rPr>
          <w:rStyle w:val="Strong"/>
          <w:b/>
          <w:bCs w:val="0"/>
          <w:sz w:val="28"/>
        </w:rPr>
      </w:pPr>
      <w:r>
        <w:rPr>
          <w:rStyle w:val="Strong"/>
          <w:b/>
          <w:bCs w:val="0"/>
          <w:sz w:val="28"/>
        </w:rPr>
        <w:lastRenderedPageBreak/>
        <w:t>Задание</w:t>
      </w:r>
    </w:p>
    <w:p w14:paraId="297439AA" w14:textId="77777777" w:rsidR="001B02CB" w:rsidRDefault="00B30A45">
      <w:pPr>
        <w:ind w:firstLine="708"/>
      </w:pPr>
      <w:r>
        <w:t>Необходимо выполнить задание из второй работы, но с использованием REST-сервиса. Таблицу базы данных, а также код для работы с ней можно оставить без изменений.</w:t>
      </w:r>
    </w:p>
    <w:p w14:paraId="6AD4E7ED" w14:textId="77777777" w:rsidR="001B02CB" w:rsidRDefault="00B30A45">
      <w:pPr>
        <w:pStyle w:val="Subtitle"/>
      </w:pPr>
      <w:r>
        <w:rPr>
          <w:rStyle w:val="Strong"/>
          <w:b/>
          <w:bCs w:val="0"/>
          <w:sz w:val="28"/>
        </w:rPr>
        <w:t>Реализация</w:t>
      </w:r>
    </w:p>
    <w:p w14:paraId="04D25FA5" w14:textId="77777777" w:rsidR="001B02CB" w:rsidRDefault="00B30A45">
      <w:pPr>
        <w:ind w:firstLine="708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6C7B7C23" wp14:editId="58562F31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940425" cy="27686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Незначительно изменилась конфигурация методов-обработчика запроса:</w:t>
      </w:r>
    </w:p>
    <w:p w14:paraId="15ABE9D4" w14:textId="77777777" w:rsidR="001B02CB" w:rsidRDefault="001B02CB"/>
    <w:p w14:paraId="7F3615EC" w14:textId="77777777" w:rsidR="001B02CB" w:rsidRDefault="00B30A45">
      <w:pPr>
        <w:ind w:firstLine="708"/>
      </w:pPr>
      <w:r>
        <w:t>Классы-</w:t>
      </w:r>
      <w:r>
        <w:t>сущности, а также классы-</w:t>
      </w:r>
      <w:proofErr w:type="spellStart"/>
      <w:r>
        <w:t>репозитории</w:t>
      </w:r>
      <w:proofErr w:type="spellEnd"/>
      <w:r>
        <w:t xml:space="preserve"> были оставлены в их исходном виде.</w:t>
      </w:r>
    </w:p>
    <w:p w14:paraId="58F3E982" w14:textId="77777777" w:rsidR="001B02CB" w:rsidRDefault="001B02CB">
      <w:pPr>
        <w:ind w:firstLine="708"/>
      </w:pPr>
    </w:p>
    <w:p w14:paraId="2051F3EC" w14:textId="77777777" w:rsidR="001B02CB" w:rsidRDefault="00B30A45">
      <w:pPr>
        <w:ind w:firstLine="708"/>
      </w:pPr>
      <w:r>
        <w:t xml:space="preserve">Ссылка на </w:t>
      </w:r>
      <w:proofErr w:type="spellStart"/>
      <w:r>
        <w:t>коммит</w:t>
      </w:r>
      <w:proofErr w:type="spellEnd"/>
      <w:r>
        <w:t xml:space="preserve"> с реализацией:</w:t>
      </w:r>
    </w:p>
    <w:p w14:paraId="03077A75" w14:textId="77777777" w:rsidR="001B02CB" w:rsidRDefault="00B30A45">
      <w:pPr>
        <w:ind w:firstLine="708"/>
      </w:pPr>
      <w:hyperlink r:id="rId6">
        <w:r>
          <w:t>https://github.com/mopkoff/wst/tree/7f57017661dcab378f0</w:t>
        </w:r>
        <w:r>
          <w:t>ddfdde08cbecc0aa68ff3</w:t>
        </w:r>
      </w:hyperlink>
    </w:p>
    <w:p w14:paraId="50F18630" w14:textId="77777777" w:rsidR="001B02CB" w:rsidRDefault="001B02CB">
      <w:pPr>
        <w:ind w:firstLine="708"/>
        <w:rPr>
          <w:rStyle w:val="-"/>
        </w:rPr>
      </w:pPr>
    </w:p>
    <w:p w14:paraId="5CB5B54E" w14:textId="77777777" w:rsidR="001B02CB" w:rsidRDefault="00B30A45">
      <w:pPr>
        <w:ind w:firstLine="708"/>
      </w:pPr>
      <w:r>
        <w:t>Для работы с этим сервисом был реализован клиент:</w:t>
      </w:r>
    </w:p>
    <w:p w14:paraId="41F96853" w14:textId="77777777" w:rsidR="001B02CB" w:rsidRDefault="001B02CB"/>
    <w:p w14:paraId="1823FCB7" w14:textId="77777777" w:rsidR="001B02CB" w:rsidRDefault="00B30A45">
      <w:pPr>
        <w:ind w:firstLine="708"/>
        <w:jc w:val="both"/>
      </w:pPr>
      <w:r>
        <w:t xml:space="preserve">В клиентское приложение были добавлены возможности создания, изменения и удаления записей из таблицы. Теперь при запуске клиентского приложения пользователю доступно меню, в </w:t>
      </w:r>
      <w:r>
        <w:t>котором он может выполнить некоторые действия, получить результат выполнения этих действий, затем снова выполнить некоторые действие, затем получить результат… Затем выбрать пункт меню выход и завершить работу приложения.</w:t>
      </w:r>
    </w:p>
    <w:p w14:paraId="37A2B3AD" w14:textId="77777777" w:rsidR="001B02CB" w:rsidRDefault="00B30A45">
      <w:pPr>
        <w:ind w:firstLine="708"/>
        <w:jc w:val="both"/>
      </w:pPr>
      <w:r>
        <w:t>Далее представлен фрагмент кода, р</w:t>
      </w:r>
      <w:r>
        <w:t>еализующий функционал циклического меню:</w:t>
      </w:r>
    </w:p>
    <w:p w14:paraId="77D3BA5A" w14:textId="77777777" w:rsidR="001B02CB" w:rsidRDefault="001B02CB">
      <w:pPr>
        <w:ind w:firstLine="708"/>
        <w:jc w:val="both"/>
      </w:pPr>
    </w:p>
    <w:p w14:paraId="10A10BFB" w14:textId="77777777" w:rsidR="001B02CB" w:rsidRDefault="001B02CB">
      <w:pPr>
        <w:ind w:firstLine="708"/>
      </w:pPr>
    </w:p>
    <w:p w14:paraId="0D554446" w14:textId="77777777" w:rsidR="001B02CB" w:rsidRDefault="001B02CB">
      <w:pPr>
        <w:ind w:firstLine="708"/>
        <w:rPr>
          <w:rStyle w:val="-"/>
        </w:rPr>
      </w:pPr>
    </w:p>
    <w:p w14:paraId="1B28EBBA" w14:textId="77777777" w:rsidR="001B02CB" w:rsidRDefault="001B02CB">
      <w:pPr>
        <w:ind w:firstLine="708"/>
      </w:pPr>
    </w:p>
    <w:p w14:paraId="0BE7FE30" w14:textId="77777777" w:rsidR="001B02CB" w:rsidRDefault="001B02CB">
      <w:pPr>
        <w:ind w:firstLine="708"/>
      </w:pPr>
    </w:p>
    <w:p w14:paraId="5E0F3314" w14:textId="77777777" w:rsidR="001B02CB" w:rsidRDefault="001B02CB">
      <w:pPr>
        <w:ind w:firstLine="708"/>
      </w:pPr>
    </w:p>
    <w:p w14:paraId="08277696" w14:textId="77777777" w:rsidR="001B02CB" w:rsidRDefault="001B02CB">
      <w:pPr>
        <w:ind w:firstLine="708"/>
      </w:pPr>
    </w:p>
    <w:p w14:paraId="6CFD16AE" w14:textId="77777777" w:rsidR="001B02CB" w:rsidRDefault="001B02CB">
      <w:pPr>
        <w:ind w:firstLine="708"/>
      </w:pPr>
    </w:p>
    <w:p w14:paraId="445C0846" w14:textId="77777777" w:rsidR="001B02CB" w:rsidRDefault="001B02CB">
      <w:pPr>
        <w:ind w:firstLine="708"/>
      </w:pPr>
    </w:p>
    <w:p w14:paraId="19B63109" w14:textId="77777777" w:rsidR="001B02CB" w:rsidRDefault="00B30A45">
      <w:pPr>
        <w:ind w:firstLine="708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7D5D5AF7" wp14:editId="0177B2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1914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3E44F" w14:textId="77777777" w:rsidR="001B02CB" w:rsidRDefault="001B02CB" w:rsidP="00B30A45"/>
    <w:p w14:paraId="47DA93D3" w14:textId="77777777" w:rsidR="001B02CB" w:rsidRDefault="00B30A45" w:rsidP="00B30A45">
      <w:r>
        <w:t>Пример работы клиентского приложения:</w:t>
      </w:r>
    </w:p>
    <w:p w14:paraId="2765D980" w14:textId="6EB5A345" w:rsidR="001B02CB" w:rsidRDefault="00B30A45" w:rsidP="00B30A45">
      <w:r>
        <w:rPr>
          <w:noProof/>
        </w:rPr>
        <w:lastRenderedPageBreak/>
        <w:drawing>
          <wp:inline distT="0" distB="0" distL="0" distR="0" wp14:anchorId="0885B937" wp14:editId="7F274744">
            <wp:extent cx="5181600" cy="45085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C1AACE" wp14:editId="57771AC0">
            <wp:extent cx="5143500" cy="62103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F32B23" wp14:editId="27D7BA7C">
            <wp:extent cx="5041900" cy="51181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57A43" wp14:editId="3284C13E">
            <wp:extent cx="2819400" cy="2971800"/>
            <wp:effectExtent l="0" t="0" r="0" b="0"/>
            <wp:docPr id="6" name="Picture 6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C0CC" w14:textId="77777777" w:rsidR="001B02CB" w:rsidRDefault="001B02CB" w:rsidP="00B30A45"/>
    <w:p w14:paraId="39D1F58D" w14:textId="77777777" w:rsidR="001B02CB" w:rsidRDefault="00B30A45" w:rsidP="00B30A45">
      <w:r>
        <w:t xml:space="preserve">Ссылка на </w:t>
      </w:r>
      <w:proofErr w:type="spellStart"/>
      <w:r>
        <w:t>коммит</w:t>
      </w:r>
      <w:proofErr w:type="spellEnd"/>
      <w:r>
        <w:t xml:space="preserve"> с реализацией:</w:t>
      </w:r>
    </w:p>
    <w:p w14:paraId="46C5F8D7" w14:textId="77777777" w:rsidR="001B02CB" w:rsidRDefault="00B30A45" w:rsidP="00B30A45">
      <w:hyperlink r:id="rId12">
        <w:r>
          <w:t>https://github.com/mopkoff/wst/co</w:t>
        </w:r>
        <w:r>
          <w:t>mmit/57e607c22c469acadedff47bfaf9403b24c553dc</w:t>
        </w:r>
      </w:hyperlink>
    </w:p>
    <w:p w14:paraId="33E8290C" w14:textId="77777777" w:rsidR="001B02CB" w:rsidRDefault="001B02CB" w:rsidP="00B30A45"/>
    <w:sectPr w:rsidR="001B02CB">
      <w:pgSz w:w="11906" w:h="16838"/>
      <w:pgMar w:top="851" w:right="850" w:bottom="56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CB"/>
    <w:rsid w:val="001B02CB"/>
    <w:rsid w:val="00B3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A10F3B"/>
  <w15:docId w15:val="{8FA12710-6AB9-194D-A619-9D9129F8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09B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Подзаголовок Знак"/>
    <w:basedOn w:val="DefaultParagraphFont"/>
    <w:uiPriority w:val="11"/>
    <w:qFormat/>
    <w:rsid w:val="0057409B"/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a0">
    <w:name w:val="Код Знак"/>
    <w:basedOn w:val="DefaultParagraphFont"/>
    <w:qFormat/>
    <w:rsid w:val="0057409B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2">
    <w:name w:val="Цитата 2 Знак"/>
    <w:basedOn w:val="DefaultParagraphFont"/>
    <w:link w:val="2"/>
    <w:uiPriority w:val="29"/>
    <w:qFormat/>
    <w:rsid w:val="005F48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F4847"/>
    <w:rPr>
      <w:b/>
      <w:bCs/>
      <w:sz w:val="24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F259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DefaultParagraphFont"/>
    <w:uiPriority w:val="99"/>
    <w:unhideWhenUsed/>
    <w:rsid w:val="00920A9B"/>
    <w:rPr>
      <w:color w:val="0000FF"/>
      <w:u w:val="single"/>
    </w:rPr>
  </w:style>
  <w:style w:type="character" w:customStyle="1" w:styleId="a1">
    <w:name w:val="Посещённая гиперссылка"/>
    <w:basedOn w:val="DefaultParagraphFont"/>
    <w:uiPriority w:val="99"/>
    <w:semiHidden/>
    <w:unhideWhenUsed/>
    <w:rsid w:val="000D59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7B69"/>
    <w:rPr>
      <w:color w:val="605E5C"/>
      <w:shd w:val="clear" w:color="auto" w:fill="E1DFDD"/>
    </w:rPr>
  </w:style>
  <w:style w:type="paragraph" w:customStyle="1" w:styleId="a2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rsid w:val="0057409B"/>
    <w:pPr>
      <w:spacing w:before="160" w:after="80"/>
    </w:pPr>
    <w:rPr>
      <w:rFonts w:eastAsiaTheme="minorEastAsia"/>
      <w:b/>
      <w:color w:val="5A5A5A" w:themeColor="text1" w:themeTint="A5"/>
      <w:spacing w:val="15"/>
      <w:sz w:val="28"/>
    </w:rPr>
  </w:style>
  <w:style w:type="paragraph" w:customStyle="1" w:styleId="a4">
    <w:name w:val="Код"/>
    <w:basedOn w:val="Normal"/>
    <w:qFormat/>
    <w:rsid w:val="0057409B"/>
    <w:pPr>
      <w:spacing w:line="285" w:lineRule="atLeas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Quote">
    <w:name w:val="Quote"/>
    <w:basedOn w:val="Normal"/>
    <w:next w:val="Normal"/>
    <w:uiPriority w:val="29"/>
    <w:qFormat/>
    <w:rsid w:val="005F48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HTMLPreformatted">
    <w:name w:val="HTML Preformatted"/>
    <w:basedOn w:val="Normal"/>
    <w:uiPriority w:val="99"/>
    <w:semiHidden/>
    <w:unhideWhenUsed/>
    <w:qFormat/>
    <w:rsid w:val="00F2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opkoff/wst/commit/57e607c22c469acadedff47bfaf9403b24c553d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pkoff/wst/tree/7f57017661dcab378f0ddfdde08cbecc0aa68ff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Shureek</dc:creator>
  <dc:description/>
  <cp:lastModifiedBy>Андрей Нестеров</cp:lastModifiedBy>
  <cp:revision>8</cp:revision>
  <dcterms:created xsi:type="dcterms:W3CDTF">2020-07-04T13:54:00Z</dcterms:created>
  <dcterms:modified xsi:type="dcterms:W3CDTF">2020-07-05T10:58:00Z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