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FA0E" w14:textId="77777777" w:rsidR="00033FF9" w:rsidRDefault="00C437E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1731E90B" w14:textId="77777777" w:rsidR="00033FF9" w:rsidRDefault="00C437E8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70C60B82" w14:textId="77777777" w:rsidR="00033FF9" w:rsidRDefault="00C437E8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78B4631F" w14:textId="77777777" w:rsidR="00033FF9" w:rsidRDefault="00033FF9">
      <w:pPr>
        <w:jc w:val="center"/>
        <w:rPr>
          <w:sz w:val="28"/>
        </w:rPr>
      </w:pPr>
    </w:p>
    <w:p w14:paraId="3B4BA7DB" w14:textId="77777777" w:rsidR="00033FF9" w:rsidRDefault="00033FF9">
      <w:pPr>
        <w:jc w:val="center"/>
        <w:rPr>
          <w:sz w:val="28"/>
        </w:rPr>
      </w:pPr>
    </w:p>
    <w:p w14:paraId="60733F51" w14:textId="77777777" w:rsidR="00033FF9" w:rsidRDefault="00033FF9">
      <w:pPr>
        <w:jc w:val="center"/>
        <w:rPr>
          <w:sz w:val="28"/>
        </w:rPr>
      </w:pPr>
    </w:p>
    <w:p w14:paraId="4051008F" w14:textId="77777777" w:rsidR="00033FF9" w:rsidRDefault="00033FF9">
      <w:pPr>
        <w:jc w:val="center"/>
        <w:rPr>
          <w:sz w:val="28"/>
        </w:rPr>
      </w:pPr>
    </w:p>
    <w:p w14:paraId="7E8F4AA2" w14:textId="77777777" w:rsidR="00033FF9" w:rsidRDefault="00033FF9">
      <w:pPr>
        <w:jc w:val="center"/>
        <w:rPr>
          <w:sz w:val="28"/>
        </w:rPr>
      </w:pPr>
    </w:p>
    <w:p w14:paraId="5A2F1D24" w14:textId="77777777" w:rsidR="00033FF9" w:rsidRDefault="00033FF9">
      <w:pPr>
        <w:jc w:val="center"/>
        <w:rPr>
          <w:sz w:val="28"/>
        </w:rPr>
      </w:pPr>
    </w:p>
    <w:p w14:paraId="5C7DC452" w14:textId="77777777" w:rsidR="00033FF9" w:rsidRDefault="00033FF9">
      <w:pPr>
        <w:jc w:val="center"/>
        <w:rPr>
          <w:sz w:val="28"/>
        </w:rPr>
      </w:pPr>
    </w:p>
    <w:p w14:paraId="5FE15A40" w14:textId="77777777" w:rsidR="00033FF9" w:rsidRDefault="00033FF9">
      <w:pPr>
        <w:jc w:val="center"/>
        <w:rPr>
          <w:sz w:val="28"/>
        </w:rPr>
      </w:pPr>
    </w:p>
    <w:p w14:paraId="635028A2" w14:textId="77777777" w:rsidR="00033FF9" w:rsidRDefault="00033FF9">
      <w:pPr>
        <w:rPr>
          <w:sz w:val="28"/>
        </w:rPr>
      </w:pPr>
    </w:p>
    <w:p w14:paraId="1533B176" w14:textId="77777777" w:rsidR="00033FF9" w:rsidRDefault="00033FF9">
      <w:pPr>
        <w:jc w:val="center"/>
        <w:rPr>
          <w:sz w:val="28"/>
        </w:rPr>
      </w:pPr>
    </w:p>
    <w:p w14:paraId="7B2BB0D7" w14:textId="77777777" w:rsidR="00033FF9" w:rsidRDefault="00033FF9">
      <w:pPr>
        <w:jc w:val="center"/>
        <w:rPr>
          <w:sz w:val="28"/>
        </w:rPr>
      </w:pPr>
    </w:p>
    <w:p w14:paraId="562C120E" w14:textId="77777777" w:rsidR="00033FF9" w:rsidRDefault="00033FF9">
      <w:pPr>
        <w:jc w:val="center"/>
        <w:rPr>
          <w:sz w:val="28"/>
          <w:szCs w:val="28"/>
        </w:rPr>
      </w:pPr>
    </w:p>
    <w:p w14:paraId="73BD76EE" w14:textId="77777777" w:rsidR="00033FF9" w:rsidRDefault="00C437E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14:paraId="46886C1E" w14:textId="77777777" w:rsidR="00033FF9" w:rsidRDefault="00C437E8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ошибок в SOAP-сервисе.</w:t>
      </w:r>
    </w:p>
    <w:p w14:paraId="7AA884D9" w14:textId="77777777" w:rsidR="00033FF9" w:rsidRDefault="00033FF9">
      <w:pPr>
        <w:jc w:val="center"/>
        <w:rPr>
          <w:sz w:val="28"/>
          <w:szCs w:val="28"/>
        </w:rPr>
      </w:pPr>
    </w:p>
    <w:p w14:paraId="2DFD83C0" w14:textId="77777777" w:rsidR="00033FF9" w:rsidRDefault="00033FF9">
      <w:pPr>
        <w:jc w:val="center"/>
        <w:rPr>
          <w:sz w:val="28"/>
          <w:szCs w:val="28"/>
        </w:rPr>
      </w:pPr>
    </w:p>
    <w:p w14:paraId="71B42D98" w14:textId="77777777" w:rsidR="00033FF9" w:rsidRDefault="00033FF9">
      <w:pPr>
        <w:jc w:val="center"/>
      </w:pPr>
    </w:p>
    <w:p w14:paraId="2846200C" w14:textId="77777777" w:rsidR="00033FF9" w:rsidRDefault="00033FF9">
      <w:pPr>
        <w:jc w:val="center"/>
      </w:pPr>
    </w:p>
    <w:p w14:paraId="254841B4" w14:textId="77777777" w:rsidR="00033FF9" w:rsidRDefault="00033FF9">
      <w:pPr>
        <w:jc w:val="right"/>
      </w:pPr>
    </w:p>
    <w:p w14:paraId="600D6BF5" w14:textId="77777777" w:rsidR="00033FF9" w:rsidRDefault="00033FF9">
      <w:pPr>
        <w:jc w:val="right"/>
      </w:pPr>
    </w:p>
    <w:p w14:paraId="7DF38079" w14:textId="77777777" w:rsidR="00033FF9" w:rsidRDefault="00033FF9">
      <w:pPr>
        <w:jc w:val="right"/>
      </w:pPr>
    </w:p>
    <w:p w14:paraId="0194A66F" w14:textId="77777777" w:rsidR="00033FF9" w:rsidRDefault="00033FF9">
      <w:pPr>
        <w:jc w:val="right"/>
      </w:pPr>
    </w:p>
    <w:p w14:paraId="3EC1A932" w14:textId="77777777" w:rsidR="00033FF9" w:rsidRDefault="00033FF9">
      <w:pPr>
        <w:jc w:val="right"/>
        <w:rPr>
          <w:sz w:val="28"/>
        </w:rPr>
      </w:pPr>
    </w:p>
    <w:p w14:paraId="2684B7D6" w14:textId="77777777" w:rsidR="00033FF9" w:rsidRDefault="00C437E8">
      <w:pPr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 w14:paraId="4C8D556C" w14:textId="77777777" w:rsidR="00033FF9" w:rsidRDefault="00C437E8">
      <w:pPr>
        <w:jc w:val="right"/>
        <w:rPr>
          <w:sz w:val="28"/>
        </w:rPr>
      </w:pPr>
      <w:r>
        <w:rPr>
          <w:sz w:val="28"/>
        </w:rPr>
        <w:t>Нестеров А. А.</w:t>
      </w:r>
    </w:p>
    <w:p w14:paraId="6512F16A" w14:textId="77777777" w:rsidR="00033FF9" w:rsidRDefault="00C437E8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22C45FE7" w14:textId="77777777" w:rsidR="00033FF9" w:rsidRDefault="00C437E8">
      <w:pPr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 w14:paraId="629FE613" w14:textId="77777777" w:rsidR="00033FF9" w:rsidRDefault="00033FF9">
      <w:pPr>
        <w:jc w:val="center"/>
      </w:pPr>
    </w:p>
    <w:p w14:paraId="2B4A59D8" w14:textId="77777777" w:rsidR="00033FF9" w:rsidRDefault="00033FF9">
      <w:pPr>
        <w:jc w:val="center"/>
      </w:pPr>
    </w:p>
    <w:p w14:paraId="5E657F5F" w14:textId="77777777" w:rsidR="00033FF9" w:rsidRDefault="00033FF9">
      <w:pPr>
        <w:jc w:val="center"/>
      </w:pPr>
    </w:p>
    <w:p w14:paraId="76D4396C" w14:textId="77777777" w:rsidR="00033FF9" w:rsidRDefault="00033FF9">
      <w:pPr>
        <w:jc w:val="center"/>
      </w:pPr>
    </w:p>
    <w:p w14:paraId="46ABE33D" w14:textId="77777777" w:rsidR="00033FF9" w:rsidRDefault="00033FF9">
      <w:pPr>
        <w:jc w:val="center"/>
      </w:pPr>
    </w:p>
    <w:p w14:paraId="4B397081" w14:textId="77777777" w:rsidR="00033FF9" w:rsidRDefault="00033FF9">
      <w:pPr>
        <w:jc w:val="center"/>
      </w:pPr>
    </w:p>
    <w:p w14:paraId="759DDA6E" w14:textId="77777777" w:rsidR="00033FF9" w:rsidRDefault="00033FF9">
      <w:pPr>
        <w:jc w:val="center"/>
      </w:pPr>
    </w:p>
    <w:p w14:paraId="43D1986F" w14:textId="77777777" w:rsidR="00033FF9" w:rsidRDefault="00033FF9">
      <w:pPr>
        <w:jc w:val="center"/>
      </w:pPr>
    </w:p>
    <w:p w14:paraId="5AD1B882" w14:textId="77777777" w:rsidR="00033FF9" w:rsidRDefault="00033FF9">
      <w:pPr>
        <w:jc w:val="center"/>
      </w:pPr>
    </w:p>
    <w:p w14:paraId="3AA0396E" w14:textId="77777777" w:rsidR="00033FF9" w:rsidRDefault="00033FF9">
      <w:pPr>
        <w:jc w:val="center"/>
      </w:pPr>
    </w:p>
    <w:p w14:paraId="2FC80183" w14:textId="77777777" w:rsidR="00033FF9" w:rsidRDefault="00033FF9">
      <w:pPr>
        <w:jc w:val="center"/>
      </w:pPr>
    </w:p>
    <w:p w14:paraId="26EEBC2F" w14:textId="77777777" w:rsidR="00033FF9" w:rsidRDefault="00C437E8">
      <w:pPr>
        <w:jc w:val="center"/>
      </w:pPr>
      <w:r>
        <w:t>Санкт-Петербург</w:t>
      </w:r>
      <w:r>
        <w:br/>
        <w:t>2020</w:t>
      </w:r>
      <w:r>
        <w:br w:type="page"/>
      </w:r>
    </w:p>
    <w:p w14:paraId="2FB61664" w14:textId="77777777" w:rsidR="00033FF9" w:rsidRDefault="00C437E8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lastRenderedPageBreak/>
        <w:t>Задание</w:t>
      </w:r>
    </w:p>
    <w:p w14:paraId="7785C075" w14:textId="77777777" w:rsidR="00033FF9" w:rsidRDefault="00C437E8">
      <w:pPr>
        <w:ind w:firstLine="708"/>
      </w:pPr>
      <w:r>
        <w:t>Основываясь на информации из раздела 2.8, добавить поддержку обработки ошибок в сервис. Возможные ошибки, которые могут происходить при добавлении новых записей – например, неверное значение одного из полей, при изменении, удалении – попытка изменить или у</w:t>
      </w:r>
      <w:r>
        <w:t xml:space="preserve">далить несуществующую запись. </w:t>
      </w:r>
    </w:p>
    <w:p w14:paraId="6135494E" w14:textId="77777777" w:rsidR="00033FF9" w:rsidRDefault="00C437E8">
      <w:pPr>
        <w:ind w:firstLine="708"/>
      </w:pPr>
      <w:r>
        <w:t>В соответствии с изменениями сервиса необходимо обновить и клиентское приложение.</w:t>
      </w:r>
    </w:p>
    <w:p w14:paraId="544A1877" w14:textId="77777777" w:rsidR="00033FF9" w:rsidRDefault="00C437E8">
      <w:pPr>
        <w:pStyle w:val="Subtitle"/>
      </w:pPr>
      <w:r>
        <w:rPr>
          <w:rStyle w:val="Strong"/>
          <w:b/>
          <w:bCs w:val="0"/>
          <w:sz w:val="28"/>
        </w:rPr>
        <w:t>Реализация</w:t>
      </w:r>
    </w:p>
    <w:p w14:paraId="399972FC" w14:textId="77777777" w:rsidR="00033FF9" w:rsidRDefault="00C437E8">
      <w:pPr>
        <w:ind w:firstLine="708"/>
      </w:pPr>
      <w:r>
        <w:rPr>
          <w:noProof/>
        </w:rPr>
        <w:drawing>
          <wp:anchor distT="0" distB="0" distL="0" distR="114300" simplePos="0" relativeHeight="2" behindDoc="0" locked="0" layoutInCell="1" allowOverlap="1" wp14:anchorId="21D070C8" wp14:editId="548373A9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940425" cy="2549525"/>
            <wp:effectExtent l="0" t="0" r="0" b="0"/>
            <wp:wrapTopAndBottom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первую очередь, были созданы несколько классов-наследников </w:t>
      </w:r>
      <w:r>
        <w:rPr>
          <w:lang w:val="en-US"/>
        </w:rPr>
        <w:t>Exception</w:t>
      </w:r>
      <w:r>
        <w:t>:</w:t>
      </w:r>
    </w:p>
    <w:p w14:paraId="4EDCFAA6" w14:textId="77777777" w:rsidR="00033FF9" w:rsidRDefault="00033FF9"/>
    <w:p w14:paraId="0E8888A0" w14:textId="77777777" w:rsidR="00033FF9" w:rsidRDefault="00C437E8">
      <w:pPr>
        <w:spacing w:after="160" w:line="259" w:lineRule="auto"/>
      </w:pPr>
      <w:r>
        <w:rPr>
          <w:noProof/>
        </w:rPr>
        <w:drawing>
          <wp:anchor distT="0" distB="0" distL="0" distR="114300" simplePos="0" relativeHeight="3" behindDoc="0" locked="0" layoutInCell="1" allowOverlap="1" wp14:anchorId="51F8ED6A" wp14:editId="55B8DF3D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40425" cy="2312670"/>
            <wp:effectExtent l="0" t="0" r="0" b="0"/>
            <wp:wrapTopAndBottom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Затем был создан класс-</w:t>
      </w:r>
      <w:proofErr w:type="spellStart"/>
      <w:r>
        <w:t>резолвер</w:t>
      </w:r>
      <w:proofErr w:type="spellEnd"/>
      <w:r>
        <w:t xml:space="preserve"> исключений:</w:t>
      </w:r>
    </w:p>
    <w:p w14:paraId="26EE1F32" w14:textId="77777777" w:rsidR="00033FF9" w:rsidRDefault="00C437E8">
      <w:pPr>
        <w:spacing w:after="160" w:line="259" w:lineRule="auto"/>
      </w:pPr>
      <w:r>
        <w:tab/>
      </w:r>
    </w:p>
    <w:p w14:paraId="182F7611" w14:textId="77777777" w:rsidR="00033FF9" w:rsidRDefault="00C437E8">
      <w:pPr>
        <w:spacing w:after="160" w:line="259" w:lineRule="auto"/>
        <w:ind w:firstLine="708"/>
      </w:pPr>
      <w:r>
        <w:rPr>
          <w:noProof/>
        </w:rPr>
        <w:lastRenderedPageBreak/>
        <w:drawing>
          <wp:anchor distT="0" distB="0" distL="0" distR="114300" simplePos="0" relativeHeight="4" behindDoc="0" locked="0" layoutInCell="1" allowOverlap="1" wp14:anchorId="3058F7EF" wp14:editId="602C5E52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940425" cy="1996440"/>
            <wp:effectExtent l="0" t="0" r="0" b="0"/>
            <wp:wrapTopAndBottom/>
            <wp:docPr id="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Класс-</w:t>
      </w:r>
      <w:proofErr w:type="spellStart"/>
      <w:r>
        <w:t>рез</w:t>
      </w:r>
      <w:r>
        <w:t>олвер</w:t>
      </w:r>
      <w:proofErr w:type="spellEnd"/>
      <w:r>
        <w:t xml:space="preserve"> также был обозначен как </w:t>
      </w:r>
      <w:r>
        <w:rPr>
          <w:lang w:val="en-US"/>
        </w:rPr>
        <w:t>Bean</w:t>
      </w:r>
      <w:r>
        <w:t>:</w:t>
      </w:r>
    </w:p>
    <w:p w14:paraId="6FD126CA" w14:textId="77777777" w:rsidR="00033FF9" w:rsidRDefault="00033FF9"/>
    <w:p w14:paraId="45CA1190" w14:textId="77777777" w:rsidR="00033FF9" w:rsidRDefault="00033FF9">
      <w:pPr>
        <w:ind w:firstLine="708"/>
      </w:pPr>
    </w:p>
    <w:p w14:paraId="741096A7" w14:textId="77777777" w:rsidR="00033FF9" w:rsidRDefault="00C437E8">
      <w:pPr>
        <w:ind w:firstLine="708"/>
      </w:pPr>
      <w:r>
        <w:rPr>
          <w:noProof/>
        </w:rPr>
        <w:drawing>
          <wp:anchor distT="0" distB="0" distL="0" distR="114300" simplePos="0" relativeHeight="5" behindDoc="0" locked="0" layoutInCell="1" allowOverlap="1" wp14:anchorId="212B491B" wp14:editId="14A05812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940425" cy="2165350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методы-обработчики запросов была добавлена логика исключений: </w:t>
      </w:r>
    </w:p>
    <w:p w14:paraId="3B70809A" w14:textId="77777777" w:rsidR="00033FF9" w:rsidRDefault="00033FF9"/>
    <w:p w14:paraId="66025834" w14:textId="77777777" w:rsidR="00033FF9" w:rsidRDefault="00C437E8">
      <w:pPr>
        <w:ind w:firstLine="708"/>
      </w:pPr>
      <w:r>
        <w:t xml:space="preserve">Ссылка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02FEAEF1" w14:textId="77777777" w:rsidR="00033FF9" w:rsidRDefault="00C437E8">
      <w:pPr>
        <w:ind w:firstLine="708"/>
      </w:pPr>
      <w:hyperlink r:id="rId9">
        <w:r>
          <w:rPr>
            <w:lang w:val="en-US"/>
          </w:rPr>
          <w:t>https</w:t>
        </w:r>
        <w:r>
          <w:t>://</w:t>
        </w:r>
        <w:proofErr w:type="spellStart"/>
        <w:r>
          <w:rPr>
            <w:lang w:val="en-US"/>
          </w:rPr>
          <w:t>github</w:t>
        </w:r>
        <w:proofErr w:type="spellEnd"/>
        <w:r>
          <w:t>.</w:t>
        </w:r>
        <w:r>
          <w:rPr>
            <w:lang w:val="en-US"/>
          </w:rPr>
          <w:t>com</w:t>
        </w:r>
        <w:r>
          <w:t>/</w:t>
        </w:r>
        <w:proofErr w:type="spellStart"/>
        <w:r>
          <w:rPr>
            <w:lang w:val="en-US"/>
          </w:rPr>
          <w:t>mopkoff</w:t>
        </w:r>
        <w:proofErr w:type="spellEnd"/>
        <w:r>
          <w:t>/</w:t>
        </w:r>
        <w:proofErr w:type="spellStart"/>
        <w:r>
          <w:rPr>
            <w:lang w:val="en-US"/>
          </w:rPr>
          <w:t>wst</w:t>
        </w:r>
        <w:proofErr w:type="spellEnd"/>
        <w:r>
          <w:t>/</w:t>
        </w:r>
        <w:r>
          <w:rPr>
            <w:lang w:val="en-US"/>
          </w:rPr>
          <w:t>tree</w:t>
        </w:r>
        <w:r>
          <w:t>/</w:t>
        </w:r>
        <w:r>
          <w:rPr>
            <w:lang w:val="en-US"/>
          </w:rPr>
          <w:t>f</w:t>
        </w:r>
        <w:r>
          <w:t>504618</w:t>
        </w:r>
        <w:proofErr w:type="spellStart"/>
        <w:r>
          <w:rPr>
            <w:lang w:val="en-US"/>
          </w:rPr>
          <w:t>afa</w:t>
        </w:r>
        <w:proofErr w:type="spellEnd"/>
        <w:r>
          <w:t>9</w:t>
        </w:r>
        <w:r>
          <w:rPr>
            <w:lang w:val="en-US"/>
          </w:rPr>
          <w:t>e</w:t>
        </w:r>
        <w:r>
          <w:t>747</w:t>
        </w:r>
        <w:r>
          <w:rPr>
            <w:lang w:val="en-US"/>
          </w:rPr>
          <w:t>b</w:t>
        </w:r>
        <w:r>
          <w:t>245936</w:t>
        </w:r>
        <w:r>
          <w:rPr>
            <w:lang w:val="en-US"/>
          </w:rPr>
          <w:t>ff</w:t>
        </w:r>
        <w:r>
          <w:t>8</w:t>
        </w:r>
        <w:r>
          <w:rPr>
            <w:lang w:val="en-US"/>
          </w:rPr>
          <w:t>eb</w:t>
        </w:r>
        <w:r>
          <w:t>102</w:t>
        </w:r>
        <w:proofErr w:type="spellStart"/>
        <w:r>
          <w:rPr>
            <w:lang w:val="en-US"/>
          </w:rPr>
          <w:t>fd</w:t>
        </w:r>
        <w:proofErr w:type="spellEnd"/>
        <w:r>
          <w:t>49</w:t>
        </w:r>
        <w:proofErr w:type="spellStart"/>
        <w:r>
          <w:rPr>
            <w:lang w:val="en-US"/>
          </w:rPr>
          <w:t>dcf</w:t>
        </w:r>
        <w:proofErr w:type="spellEnd"/>
        <w:r>
          <w:t>59</w:t>
        </w:r>
        <w:r>
          <w:rPr>
            <w:lang w:val="en-US"/>
          </w:rPr>
          <w:t>e</w:t>
        </w:r>
      </w:hyperlink>
    </w:p>
    <w:p w14:paraId="7F8A042D" w14:textId="77777777" w:rsidR="00033FF9" w:rsidRDefault="00033FF9">
      <w:pPr>
        <w:ind w:firstLine="708"/>
      </w:pPr>
    </w:p>
    <w:p w14:paraId="6CCF2E21" w14:textId="77777777" w:rsidR="00033FF9" w:rsidRDefault="00C437E8">
      <w:pPr>
        <w:ind w:firstLine="708"/>
        <w:jc w:val="both"/>
      </w:pPr>
      <w:r>
        <w:t xml:space="preserve">В клиенте код, отвечающий за отправление запроса </w:t>
      </w:r>
      <w:proofErr w:type="gramStart"/>
      <w:r>
        <w:t>на сервер</w:t>
      </w:r>
      <w:proofErr w:type="gramEnd"/>
      <w:r>
        <w:t xml:space="preserve"> был обернут в блок </w:t>
      </w:r>
      <w:proofErr w:type="spellStart"/>
      <w:r>
        <w:t>try-catch</w:t>
      </w:r>
      <w:proofErr w:type="spellEnd"/>
      <w:r>
        <w:t xml:space="preserve">, которые отлавливает исключения типа </w:t>
      </w:r>
      <w:proofErr w:type="spellStart"/>
      <w:r>
        <w:t>SoapFaultClientException</w:t>
      </w:r>
      <w:proofErr w:type="spellEnd"/>
      <w:r>
        <w:t xml:space="preserve">. Сообщение об ошибке, полученное </w:t>
      </w:r>
      <w:proofErr w:type="gramStart"/>
      <w:r>
        <w:t>с сервера</w:t>
      </w:r>
      <w:proofErr w:type="gramEnd"/>
      <w:r>
        <w:t xml:space="preserve"> теперь отображается пользователю клиентского приложения.</w:t>
      </w:r>
    </w:p>
    <w:p w14:paraId="63299B9A" w14:textId="77777777" w:rsidR="00033FF9" w:rsidRDefault="00C437E8">
      <w:pPr>
        <w:ind w:firstLine="708"/>
        <w:jc w:val="both"/>
      </w:pPr>
      <w:r>
        <w:t xml:space="preserve">Пример </w:t>
      </w:r>
      <w:r>
        <w:t>обработки кода для обработки исключений</w:t>
      </w:r>
      <w:r>
        <w:t>:</w:t>
      </w:r>
    </w:p>
    <w:p w14:paraId="4E434746" w14:textId="77777777" w:rsidR="00033FF9" w:rsidRDefault="00C437E8">
      <w:pPr>
        <w:ind w:firstLine="708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665F540C" wp14:editId="72284253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5940425" cy="2901315"/>
            <wp:effectExtent l="0" t="0" r="0" b="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22A97" w14:textId="77777777" w:rsidR="00033FF9" w:rsidRDefault="00C437E8" w:rsidP="00C437E8">
      <w:r>
        <w:lastRenderedPageBreak/>
        <w:t>Пример работы приложения:</w:t>
      </w:r>
    </w:p>
    <w:p w14:paraId="01F89463" w14:textId="3667F284" w:rsidR="00033FF9" w:rsidRDefault="00C437E8" w:rsidP="00C437E8">
      <w:pPr>
        <w:rPr>
          <w:b/>
          <w:bCs/>
        </w:rPr>
      </w:pPr>
      <w:r>
        <w:rPr>
          <w:b/>
          <w:bCs/>
        </w:rPr>
        <w:t>Ошибка при поиске:</w:t>
      </w:r>
    </w:p>
    <w:p w14:paraId="4CCF92E9" w14:textId="3CECC8FA" w:rsidR="00C437E8" w:rsidRDefault="00C437E8" w:rsidP="00C437E8">
      <w:pPr>
        <w:rPr>
          <w:b/>
          <w:bCs/>
        </w:rPr>
      </w:pPr>
      <w:r w:rsidRPr="00C437E8">
        <w:rPr>
          <w:b/>
          <w:bCs/>
        </w:rPr>
        <w:drawing>
          <wp:inline distT="0" distB="0" distL="0" distR="0" wp14:anchorId="19D7DF7F" wp14:editId="2BBE41BD">
            <wp:extent cx="5940425" cy="22409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E613" w14:textId="22C0AC2A" w:rsidR="00C437E8" w:rsidRDefault="00C437E8" w:rsidP="00C437E8">
      <w:pPr>
        <w:rPr>
          <w:b/>
          <w:bCs/>
        </w:rPr>
      </w:pPr>
    </w:p>
    <w:p w14:paraId="54998021" w14:textId="68DB9B8D" w:rsidR="00C437E8" w:rsidRDefault="00C437E8" w:rsidP="00C437E8">
      <w:pPr>
        <w:rPr>
          <w:b/>
          <w:bCs/>
        </w:rPr>
      </w:pPr>
      <w:r>
        <w:rPr>
          <w:b/>
          <w:bCs/>
        </w:rPr>
        <w:t>Неверное значение одного из полей:</w:t>
      </w:r>
    </w:p>
    <w:p w14:paraId="4BEB4F28" w14:textId="450D4ED1" w:rsidR="00C437E8" w:rsidRPr="00C437E8" w:rsidRDefault="00C437E8" w:rsidP="00C437E8">
      <w:pPr>
        <w:rPr>
          <w:b/>
          <w:bCs/>
          <w:lang w:val="en-US"/>
        </w:rPr>
      </w:pPr>
      <w:r w:rsidRPr="00C437E8">
        <w:rPr>
          <w:b/>
          <w:bCs/>
          <w:lang w:val="en-US"/>
        </w:rPr>
        <w:drawing>
          <wp:inline distT="0" distB="0" distL="0" distR="0" wp14:anchorId="2A957FD1" wp14:editId="31E63BE4">
            <wp:extent cx="5940425" cy="57404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4FEA" w14:textId="77777777" w:rsidR="00033FF9" w:rsidRDefault="00033FF9" w:rsidP="00C437E8"/>
    <w:p w14:paraId="08439576" w14:textId="77777777" w:rsidR="00033FF9" w:rsidRDefault="00033FF9" w:rsidP="00C437E8"/>
    <w:p w14:paraId="23C984FE" w14:textId="77777777" w:rsidR="00033FF9" w:rsidRDefault="00C437E8" w:rsidP="00C437E8">
      <w:r>
        <w:t>Ссылк</w:t>
      </w:r>
      <w:r>
        <w:t xml:space="preserve">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04FFD5CD" w14:textId="77777777" w:rsidR="00033FF9" w:rsidRDefault="00C437E8" w:rsidP="00C437E8">
      <w:hyperlink r:id="rId13">
        <w:r>
          <w:t>https://github.com/mopkoff/wst/commit/a306abf19f71a2844d203af43366875a3f77a0df</w:t>
        </w:r>
      </w:hyperlink>
    </w:p>
    <w:p w14:paraId="65B9BE8F" w14:textId="77777777" w:rsidR="00033FF9" w:rsidRDefault="00033FF9">
      <w:pPr>
        <w:ind w:firstLine="708"/>
      </w:pPr>
    </w:p>
    <w:sectPr w:rsidR="00033FF9">
      <w:pgSz w:w="11906" w:h="16838"/>
      <w:pgMar w:top="851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FF9"/>
    <w:rsid w:val="00033FF9"/>
    <w:rsid w:val="00C4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2386B6"/>
  <w15:docId w15:val="{8FA12710-6AB9-194D-A619-9D9129F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9B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дзаголовок Знак"/>
    <w:basedOn w:val="DefaultParagraphFont"/>
    <w:uiPriority w:val="11"/>
    <w:qFormat/>
    <w:rsid w:val="0057409B"/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0">
    <w:name w:val="Код Знак"/>
    <w:basedOn w:val="DefaultParagraphFont"/>
    <w:qFormat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2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customStyle="1" w:styleId="a1">
    <w:name w:val="Посещённая гиперссылка"/>
    <w:basedOn w:val="DefaultParagraphFont"/>
    <w:uiPriority w:val="99"/>
    <w:semiHidden/>
    <w:unhideWhenUsed/>
    <w:rsid w:val="00C04FF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6688"/>
    <w:rPr>
      <w:color w:val="605E5C"/>
      <w:shd w:val="clear" w:color="auto" w:fill="E1DFDD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rsid w:val="0057409B"/>
    <w:p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4">
    <w:name w:val="Код"/>
    <w:basedOn w:val="Normal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uiPriority w:val="99"/>
    <w:semiHidden/>
    <w:unhideWhenUsed/>
    <w:qFormat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opkoff/wst/commit/a306abf19f71a2844d203af43366875a3f77a0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pkoff/wst/tree/f504618afa9e747b245936ff8eb102fd49dcf59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dc:description/>
  <cp:lastModifiedBy>Андрей Нестеров</cp:lastModifiedBy>
  <cp:revision>9</cp:revision>
  <dcterms:created xsi:type="dcterms:W3CDTF">2020-07-04T13:41:00Z</dcterms:created>
  <dcterms:modified xsi:type="dcterms:W3CDTF">2020-07-05T10:00:00Z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