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50314" w14:textId="77777777" w:rsidR="00767B02" w:rsidRPr="00767B02" w:rsidRDefault="00767B0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0ECCB188" w14:textId="7ECCF522" w:rsidR="005B5DC2" w:rsidRPr="005B5DC2" w:rsidRDefault="005B5DC2" w:rsidP="005B5DC2">
      <w:pPr>
        <w:jc w:val="center"/>
        <w:rPr>
          <w:sz w:val="28"/>
        </w:rPr>
      </w:pPr>
      <w:r w:rsidRPr="005B5DC2">
        <w:rPr>
          <w:sz w:val="28"/>
        </w:rPr>
        <w:t>Факультет программной инженерии и компьютерной техники</w:t>
      </w:r>
    </w:p>
    <w:p w14:paraId="5DC35897" w14:textId="0823F271" w:rsidR="005B5DC2" w:rsidRPr="00FB20B0" w:rsidRDefault="009E5BF0" w:rsidP="005B5DC2">
      <w:pPr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 w14:paraId="2A2A7CD0" w14:textId="77777777" w:rsidR="005B5DC2" w:rsidRDefault="005B5DC2" w:rsidP="005B5DC2">
      <w:pPr>
        <w:jc w:val="center"/>
        <w:rPr>
          <w:sz w:val="28"/>
        </w:rPr>
      </w:pPr>
    </w:p>
    <w:p w14:paraId="3B02F6E1" w14:textId="77777777" w:rsidR="00FB20B0" w:rsidRDefault="00FB20B0" w:rsidP="005B5DC2">
      <w:pPr>
        <w:jc w:val="center"/>
        <w:rPr>
          <w:sz w:val="28"/>
        </w:rPr>
      </w:pPr>
    </w:p>
    <w:p w14:paraId="7BC5DBDE" w14:textId="77777777" w:rsidR="00FB20B0" w:rsidRDefault="00FB20B0" w:rsidP="005B5DC2">
      <w:pPr>
        <w:jc w:val="center"/>
        <w:rPr>
          <w:sz w:val="28"/>
        </w:rPr>
      </w:pPr>
    </w:p>
    <w:p w14:paraId="7090D473" w14:textId="77777777" w:rsidR="00FB20B0" w:rsidRDefault="00FB20B0" w:rsidP="005B5DC2">
      <w:pPr>
        <w:jc w:val="center"/>
        <w:rPr>
          <w:sz w:val="28"/>
        </w:rPr>
      </w:pPr>
    </w:p>
    <w:p w14:paraId="7F3322E7" w14:textId="77777777" w:rsidR="00FB20B0" w:rsidRDefault="00FB20B0" w:rsidP="005B5DC2">
      <w:pPr>
        <w:jc w:val="center"/>
        <w:rPr>
          <w:sz w:val="28"/>
        </w:rPr>
      </w:pPr>
    </w:p>
    <w:p w14:paraId="67CF041B" w14:textId="77777777" w:rsidR="00FB20B0" w:rsidRDefault="00FB20B0" w:rsidP="005B5DC2">
      <w:pPr>
        <w:jc w:val="center"/>
        <w:rPr>
          <w:sz w:val="28"/>
        </w:rPr>
      </w:pPr>
    </w:p>
    <w:p w14:paraId="0BDD7A52" w14:textId="77777777" w:rsidR="00FB20B0" w:rsidRDefault="00FB20B0" w:rsidP="005B5DC2">
      <w:pPr>
        <w:jc w:val="center"/>
        <w:rPr>
          <w:sz w:val="28"/>
        </w:rPr>
      </w:pPr>
    </w:p>
    <w:p w14:paraId="4AAA4E97" w14:textId="77777777" w:rsidR="00FB20B0" w:rsidRDefault="00FB20B0" w:rsidP="005B5DC2">
      <w:pPr>
        <w:jc w:val="center"/>
        <w:rPr>
          <w:sz w:val="28"/>
        </w:rPr>
      </w:pPr>
    </w:p>
    <w:p w14:paraId="40CB161B" w14:textId="77777777" w:rsidR="00FB20B0" w:rsidRDefault="00FB20B0" w:rsidP="00767B02">
      <w:pPr>
        <w:rPr>
          <w:sz w:val="28"/>
        </w:rPr>
      </w:pPr>
    </w:p>
    <w:p w14:paraId="4A1BE5E5" w14:textId="77777777" w:rsidR="00FB20B0" w:rsidRDefault="00FB20B0" w:rsidP="005B5DC2">
      <w:pPr>
        <w:jc w:val="center"/>
        <w:rPr>
          <w:sz w:val="28"/>
        </w:rPr>
      </w:pPr>
    </w:p>
    <w:p w14:paraId="2B4F6519" w14:textId="77777777" w:rsidR="00FB20B0" w:rsidRDefault="00FB20B0" w:rsidP="005B5DC2">
      <w:pPr>
        <w:jc w:val="center"/>
        <w:rPr>
          <w:sz w:val="28"/>
        </w:rPr>
      </w:pPr>
    </w:p>
    <w:p w14:paraId="1FE640EF" w14:textId="77777777" w:rsidR="00FB20B0" w:rsidRPr="00767B02" w:rsidRDefault="00FB20B0" w:rsidP="005B5DC2">
      <w:pPr>
        <w:jc w:val="center"/>
        <w:rPr>
          <w:sz w:val="28"/>
          <w:szCs w:val="28"/>
        </w:rPr>
      </w:pPr>
    </w:p>
    <w:p w14:paraId="5F55C3EC" w14:textId="27A218CD" w:rsidR="005B5DC2" w:rsidRPr="00767B02" w:rsidRDefault="005B5DC2" w:rsidP="005B5DC2">
      <w:pPr>
        <w:jc w:val="center"/>
        <w:rPr>
          <w:sz w:val="28"/>
          <w:szCs w:val="28"/>
        </w:rPr>
      </w:pPr>
      <w:r w:rsidRPr="00767B02">
        <w:rPr>
          <w:sz w:val="28"/>
          <w:szCs w:val="28"/>
        </w:rPr>
        <w:t>Лабораторн</w:t>
      </w:r>
      <w:r w:rsidR="00767B02" w:rsidRPr="00767B02">
        <w:rPr>
          <w:sz w:val="28"/>
          <w:szCs w:val="28"/>
        </w:rPr>
        <w:t>ая</w:t>
      </w:r>
      <w:r w:rsidRPr="00767B02">
        <w:rPr>
          <w:sz w:val="28"/>
          <w:szCs w:val="28"/>
        </w:rPr>
        <w:t xml:space="preserve"> работ</w:t>
      </w:r>
      <w:r w:rsidR="00767B02" w:rsidRPr="00767B02">
        <w:rPr>
          <w:sz w:val="28"/>
          <w:szCs w:val="28"/>
        </w:rPr>
        <w:t>а</w:t>
      </w:r>
      <w:r w:rsidRPr="00767B02">
        <w:rPr>
          <w:sz w:val="28"/>
          <w:szCs w:val="28"/>
        </w:rPr>
        <w:t xml:space="preserve"> №</w:t>
      </w:r>
      <w:r w:rsidR="00021661" w:rsidRPr="00767B02">
        <w:rPr>
          <w:sz w:val="28"/>
          <w:szCs w:val="28"/>
        </w:rPr>
        <w:t xml:space="preserve"> </w:t>
      </w:r>
      <w:r w:rsidR="002C45BF">
        <w:rPr>
          <w:sz w:val="28"/>
          <w:szCs w:val="28"/>
        </w:rPr>
        <w:t>7</w:t>
      </w:r>
    </w:p>
    <w:p w14:paraId="512B74E0" w14:textId="3D4983AB" w:rsidR="005B5DC2" w:rsidRPr="00767B02" w:rsidRDefault="002C45BF" w:rsidP="005B5DC2">
      <w:pPr>
        <w:jc w:val="center"/>
        <w:rPr>
          <w:sz w:val="28"/>
          <w:szCs w:val="28"/>
        </w:rPr>
      </w:pPr>
      <w:r w:rsidRPr="002C45BF">
        <w:rPr>
          <w:sz w:val="28"/>
          <w:szCs w:val="28"/>
        </w:rPr>
        <w:t>Регистрация и поиск сервиса в реестре jUDDI</w:t>
      </w:r>
      <w:r w:rsidR="00C97F6B">
        <w:rPr>
          <w:sz w:val="28"/>
          <w:szCs w:val="28"/>
        </w:rPr>
        <w:t>.</w:t>
      </w:r>
    </w:p>
    <w:p w14:paraId="0B2FA818" w14:textId="77777777" w:rsidR="005B5DC2" w:rsidRPr="00767B02" w:rsidRDefault="005B5DC2" w:rsidP="005B5DC2">
      <w:pPr>
        <w:jc w:val="center"/>
        <w:rPr>
          <w:sz w:val="28"/>
          <w:szCs w:val="28"/>
        </w:rPr>
      </w:pPr>
    </w:p>
    <w:p w14:paraId="3E5057B7" w14:textId="77777777" w:rsidR="005B5DC2" w:rsidRDefault="005B5DC2" w:rsidP="005B5DC2">
      <w:pPr>
        <w:jc w:val="center"/>
      </w:pPr>
    </w:p>
    <w:p w14:paraId="2B41EDC2" w14:textId="77777777" w:rsidR="005B5DC2" w:rsidRDefault="005B5DC2" w:rsidP="005B5DC2">
      <w:pPr>
        <w:jc w:val="center"/>
      </w:pPr>
    </w:p>
    <w:p w14:paraId="1B4B02FF" w14:textId="77777777" w:rsidR="005B5DC2" w:rsidRDefault="005B5DC2" w:rsidP="005B5DC2">
      <w:pPr>
        <w:jc w:val="right"/>
      </w:pPr>
    </w:p>
    <w:p w14:paraId="27BEAA1C" w14:textId="7C0981B2" w:rsidR="00FB20B0" w:rsidRDefault="00FB20B0" w:rsidP="005B5DC2">
      <w:pPr>
        <w:jc w:val="right"/>
      </w:pPr>
    </w:p>
    <w:p w14:paraId="13C18A8C" w14:textId="77777777" w:rsidR="006878F5" w:rsidRDefault="006878F5" w:rsidP="005B5DC2">
      <w:pPr>
        <w:jc w:val="right"/>
      </w:pPr>
    </w:p>
    <w:p w14:paraId="5890B3DC" w14:textId="77777777" w:rsidR="00FB20B0" w:rsidRDefault="00FB20B0" w:rsidP="005B5DC2">
      <w:pPr>
        <w:jc w:val="right"/>
      </w:pPr>
    </w:p>
    <w:p w14:paraId="4250E7E6" w14:textId="77777777" w:rsidR="00FB20B0" w:rsidRDefault="00FB20B0" w:rsidP="005B5DC2">
      <w:pPr>
        <w:jc w:val="right"/>
      </w:pPr>
    </w:p>
    <w:p w14:paraId="34DD2864" w14:textId="77777777" w:rsidR="005B5DC2" w:rsidRPr="005B5DC2" w:rsidRDefault="005B5DC2" w:rsidP="005B5DC2">
      <w:pPr>
        <w:jc w:val="right"/>
        <w:rPr>
          <w:sz w:val="28"/>
        </w:rPr>
      </w:pPr>
    </w:p>
    <w:p w14:paraId="236342E5" w14:textId="77232EC4" w:rsidR="005B5DC2" w:rsidRP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Выполнили студенты гр. Р</w:t>
      </w:r>
      <w:r w:rsidR="00021661">
        <w:rPr>
          <w:sz w:val="28"/>
        </w:rPr>
        <w:t>41142</w:t>
      </w:r>
      <w:r w:rsidRPr="005B5DC2">
        <w:rPr>
          <w:sz w:val="28"/>
        </w:rPr>
        <w:t>: Юнусов А.</w:t>
      </w:r>
      <w:r w:rsidR="00D548C5">
        <w:rPr>
          <w:sz w:val="28"/>
        </w:rPr>
        <w:t xml:space="preserve"> </w:t>
      </w:r>
      <w:r w:rsidRPr="005B5DC2">
        <w:rPr>
          <w:sz w:val="28"/>
        </w:rPr>
        <w:t>В.</w:t>
      </w:r>
    </w:p>
    <w:p w14:paraId="320A185E" w14:textId="17AED9DC" w:rsidR="005B5DC2" w:rsidRDefault="005B5DC2" w:rsidP="005B5DC2">
      <w:pPr>
        <w:jc w:val="right"/>
        <w:rPr>
          <w:sz w:val="28"/>
        </w:rPr>
      </w:pPr>
      <w:r w:rsidRPr="005B5DC2">
        <w:rPr>
          <w:sz w:val="28"/>
        </w:rPr>
        <w:t>Нестеров А.</w:t>
      </w:r>
      <w:r w:rsidR="00D548C5">
        <w:rPr>
          <w:sz w:val="28"/>
        </w:rPr>
        <w:t xml:space="preserve"> </w:t>
      </w:r>
      <w:r w:rsidR="008B66C6">
        <w:rPr>
          <w:sz w:val="28"/>
        </w:rPr>
        <w:t>А</w:t>
      </w:r>
      <w:r w:rsidRPr="005B5DC2">
        <w:rPr>
          <w:sz w:val="28"/>
        </w:rPr>
        <w:t>.</w:t>
      </w:r>
    </w:p>
    <w:p w14:paraId="29E8960E" w14:textId="50F24F27" w:rsidR="00D548C5" w:rsidRPr="005B5DC2" w:rsidRDefault="00D548C5" w:rsidP="005B5DC2">
      <w:pPr>
        <w:jc w:val="right"/>
        <w:rPr>
          <w:sz w:val="28"/>
        </w:rPr>
      </w:pPr>
      <w:r>
        <w:rPr>
          <w:sz w:val="28"/>
        </w:rPr>
        <w:t>Романов О. А.</w:t>
      </w:r>
    </w:p>
    <w:p w14:paraId="4855AB6F" w14:textId="79E4FEBD" w:rsidR="005B5DC2" w:rsidRPr="00D548C5" w:rsidRDefault="005B5DC2" w:rsidP="005B5DC2">
      <w:pPr>
        <w:jc w:val="right"/>
        <w:rPr>
          <w:sz w:val="28"/>
        </w:rPr>
      </w:pPr>
      <w:r w:rsidRPr="005B5DC2">
        <w:rPr>
          <w:sz w:val="28"/>
        </w:rPr>
        <w:t xml:space="preserve">Преподаватель: </w:t>
      </w:r>
      <w:r w:rsidR="00D548C5">
        <w:rPr>
          <w:sz w:val="28"/>
        </w:rPr>
        <w:t>Дергачев А.М.</w:t>
      </w:r>
    </w:p>
    <w:p w14:paraId="199EA0A3" w14:textId="77777777" w:rsidR="0057409B" w:rsidRDefault="0057409B" w:rsidP="005B5DC2">
      <w:pPr>
        <w:jc w:val="center"/>
      </w:pPr>
    </w:p>
    <w:p w14:paraId="7585427C" w14:textId="77777777" w:rsidR="0057409B" w:rsidRDefault="0057409B" w:rsidP="005B5DC2">
      <w:pPr>
        <w:jc w:val="center"/>
      </w:pPr>
    </w:p>
    <w:p w14:paraId="145494DF" w14:textId="77777777" w:rsidR="0057409B" w:rsidRDefault="0057409B" w:rsidP="005B5DC2">
      <w:pPr>
        <w:jc w:val="center"/>
      </w:pPr>
    </w:p>
    <w:p w14:paraId="0BDFF260" w14:textId="77777777" w:rsidR="00FB20B0" w:rsidRDefault="00FB20B0" w:rsidP="005B5DC2">
      <w:pPr>
        <w:jc w:val="center"/>
      </w:pPr>
    </w:p>
    <w:p w14:paraId="29620BAB" w14:textId="77777777" w:rsidR="0057409B" w:rsidRDefault="0057409B" w:rsidP="005B5DC2">
      <w:pPr>
        <w:jc w:val="center"/>
      </w:pPr>
    </w:p>
    <w:p w14:paraId="31665AD7" w14:textId="77777777" w:rsidR="0057409B" w:rsidRDefault="0057409B" w:rsidP="005B5DC2">
      <w:pPr>
        <w:jc w:val="center"/>
      </w:pPr>
    </w:p>
    <w:p w14:paraId="56AD885B" w14:textId="0C543348" w:rsidR="0057409B" w:rsidRDefault="0057409B" w:rsidP="005B5DC2">
      <w:pPr>
        <w:jc w:val="center"/>
      </w:pPr>
    </w:p>
    <w:p w14:paraId="1540084E" w14:textId="77777777" w:rsidR="00767B02" w:rsidRDefault="00767B02" w:rsidP="005B5DC2">
      <w:pPr>
        <w:jc w:val="center"/>
      </w:pPr>
    </w:p>
    <w:p w14:paraId="5A54FA2D" w14:textId="77777777" w:rsidR="0057409B" w:rsidRDefault="0057409B" w:rsidP="005B5DC2">
      <w:pPr>
        <w:jc w:val="center"/>
      </w:pPr>
    </w:p>
    <w:p w14:paraId="090E7880" w14:textId="77777777" w:rsidR="0057409B" w:rsidRDefault="0057409B" w:rsidP="005B5DC2">
      <w:pPr>
        <w:jc w:val="center"/>
      </w:pPr>
    </w:p>
    <w:p w14:paraId="0B318C69" w14:textId="77777777" w:rsidR="0057409B" w:rsidRDefault="0057409B" w:rsidP="005B5DC2">
      <w:pPr>
        <w:jc w:val="center"/>
      </w:pPr>
    </w:p>
    <w:p w14:paraId="06E45DAF" w14:textId="4195E8D2" w:rsidR="005B5DC2" w:rsidRPr="008B66C6" w:rsidRDefault="005B5DC2" w:rsidP="0057409B">
      <w:pPr>
        <w:jc w:val="center"/>
      </w:pPr>
      <w:r>
        <w:t>Санкт-Петербург</w:t>
      </w:r>
      <w:r>
        <w:br/>
        <w:t>20</w:t>
      </w:r>
      <w:r w:rsidR="00D548C5">
        <w:t>20</w:t>
      </w:r>
      <w:r>
        <w:br w:type="page"/>
      </w:r>
    </w:p>
    <w:p w14:paraId="39351569" w14:textId="4383A4B3" w:rsidR="005F4847" w:rsidRPr="00767B02" w:rsidRDefault="005F4847" w:rsidP="00767B02">
      <w:pPr>
        <w:pStyle w:val="Subtitle"/>
        <w:rPr>
          <w:rStyle w:val="Strong"/>
          <w:b/>
          <w:bCs w:val="0"/>
          <w:sz w:val="28"/>
        </w:rPr>
      </w:pPr>
      <w:r w:rsidRPr="00767B02">
        <w:rPr>
          <w:rStyle w:val="Strong"/>
          <w:b/>
          <w:bCs w:val="0"/>
          <w:sz w:val="28"/>
        </w:rPr>
        <w:lastRenderedPageBreak/>
        <w:t>Задание</w:t>
      </w:r>
    </w:p>
    <w:p w14:paraId="2D7B3EC9" w14:textId="0848093E" w:rsidR="005F4847" w:rsidRDefault="002C45BF" w:rsidP="00730BA5">
      <w:pPr>
        <w:ind w:firstLine="708"/>
      </w:pPr>
      <w:r>
        <w:t>Требуется разработать приложение, осуществляющее регистрацию сервиса в реестре jUDDI, а также поиск сервиса в реестре и обращение к нему. Рекомендуется реализовать консольное приложение, которое обрабатывает 2 команды. Итог работы первой команды – регистрация сервиса в реестре; вторая команда должна осуществлять поиск сервиса, а также обращение к нему</w:t>
      </w:r>
      <w:r w:rsidR="006878F5">
        <w:t>.</w:t>
      </w:r>
    </w:p>
    <w:p w14:paraId="03E916F6" w14:textId="7C8B0B9B" w:rsidR="00E55991" w:rsidRDefault="00133919" w:rsidP="009374D0">
      <w:pPr>
        <w:pStyle w:val="Subtitle"/>
      </w:pPr>
      <w:r>
        <w:rPr>
          <w:rStyle w:val="Strong"/>
          <w:b/>
          <w:bCs w:val="0"/>
          <w:sz w:val="28"/>
        </w:rPr>
        <w:t>Реализация</w:t>
      </w:r>
    </w:p>
    <w:p w14:paraId="44D93FAF" w14:textId="77777777" w:rsidR="005344F4" w:rsidRDefault="005344F4" w:rsidP="005344F4">
      <w:pPr>
        <w:ind w:firstLine="708"/>
      </w:pPr>
      <w:r>
        <w:t xml:space="preserve">Команда регистрации регистрирует сервис в реестре jUDDI. Адрес сервиса задается в конфигурационном файле </w:t>
      </w:r>
      <w:proofErr w:type="spellStart"/>
      <w:r>
        <w:t>Spring</w:t>
      </w:r>
      <w:proofErr w:type="spellEnd"/>
      <w:r>
        <w:t xml:space="preserve"> и является константным. </w:t>
      </w:r>
    </w:p>
    <w:p w14:paraId="3787FEE5" w14:textId="2B0A4A83" w:rsidR="00532922" w:rsidRDefault="005344F4" w:rsidP="005344F4">
      <w:pPr>
        <w:ind w:firstLine="708"/>
      </w:pPr>
      <w:r>
        <w:t xml:space="preserve">После регистрации возможно получение сервиса из реестра и обращение к нему посредством второй команды. Клиент для взаимодействия с сервисом взят из предыдущих лабораторных работ. </w:t>
      </w:r>
    </w:p>
    <w:p w14:paraId="5A75D34D" w14:textId="230DFE10" w:rsidR="00C962CE" w:rsidRDefault="00C962CE" w:rsidP="00C962CE">
      <w:r>
        <w:rPr>
          <w:noProof/>
        </w:rPr>
        <w:drawing>
          <wp:inline distT="0" distB="0" distL="0" distR="0" wp14:anchorId="6AD8673A" wp14:editId="262A0D3A">
            <wp:extent cx="5940425" cy="5356225"/>
            <wp:effectExtent l="0" t="0" r="3175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0F42" w14:textId="364A3899" w:rsidR="00C962CE" w:rsidRDefault="00C962CE" w:rsidP="00C962CE"/>
    <w:p w14:paraId="586A06D8" w14:textId="3ACAB187" w:rsidR="00C962CE" w:rsidRDefault="00C962CE" w:rsidP="00C962CE">
      <w:r w:rsidRPr="00C962CE">
        <w:lastRenderedPageBreak/>
        <w:drawing>
          <wp:inline distT="0" distB="0" distL="0" distR="0" wp14:anchorId="4963550B" wp14:editId="05A42E0D">
            <wp:extent cx="5940425" cy="1315720"/>
            <wp:effectExtent l="0" t="0" r="3175" b="508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2CE">
        <w:rPr>
          <w:noProof/>
        </w:rPr>
        <w:t xml:space="preserve"> </w:t>
      </w:r>
      <w:r w:rsidRPr="00C962CE">
        <w:drawing>
          <wp:inline distT="0" distB="0" distL="0" distR="0" wp14:anchorId="327AB906" wp14:editId="1C9F7239">
            <wp:extent cx="5940425" cy="1409700"/>
            <wp:effectExtent l="0" t="0" r="3175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FA3C" w14:textId="77777777" w:rsidR="00C962CE" w:rsidRDefault="00C962CE" w:rsidP="00C962CE"/>
    <w:p w14:paraId="7E690B5E" w14:textId="670702C4" w:rsidR="00532922" w:rsidRPr="00920A9B" w:rsidRDefault="00532922" w:rsidP="00C962CE">
      <w:r>
        <w:t>Ссылка на коммит с реализацией</w:t>
      </w:r>
      <w:r w:rsidR="00920A9B" w:rsidRPr="00920A9B">
        <w:t>:</w:t>
      </w:r>
    </w:p>
    <w:p w14:paraId="088C04D1" w14:textId="5CCB7714" w:rsidR="00920A9B" w:rsidRPr="005344F4" w:rsidRDefault="00C962CE" w:rsidP="00C962CE">
      <w:pPr>
        <w:rPr>
          <w:rStyle w:val="Hyperlink"/>
        </w:rPr>
      </w:pPr>
      <w:hyperlink r:id="rId8" w:history="1">
        <w:r w:rsidR="005344F4" w:rsidRPr="00AE49CA">
          <w:rPr>
            <w:rStyle w:val="Hyperlink"/>
            <w:lang w:val="en-US"/>
          </w:rPr>
          <w:t>https</w:t>
        </w:r>
        <w:r w:rsidR="005344F4" w:rsidRPr="005344F4">
          <w:rPr>
            <w:rStyle w:val="Hyperlink"/>
          </w:rPr>
          <w:t>://</w:t>
        </w:r>
        <w:proofErr w:type="spellStart"/>
        <w:r w:rsidR="005344F4" w:rsidRPr="00AE49CA">
          <w:rPr>
            <w:rStyle w:val="Hyperlink"/>
            <w:lang w:val="en-US"/>
          </w:rPr>
          <w:t>github</w:t>
        </w:r>
        <w:proofErr w:type="spellEnd"/>
        <w:r w:rsidR="005344F4" w:rsidRPr="005344F4">
          <w:rPr>
            <w:rStyle w:val="Hyperlink"/>
          </w:rPr>
          <w:t>.</w:t>
        </w:r>
        <w:r w:rsidR="005344F4" w:rsidRPr="00AE49CA">
          <w:rPr>
            <w:rStyle w:val="Hyperlink"/>
            <w:lang w:val="en-US"/>
          </w:rPr>
          <w:t>com</w:t>
        </w:r>
        <w:r w:rsidR="005344F4" w:rsidRPr="005344F4">
          <w:rPr>
            <w:rStyle w:val="Hyperlink"/>
          </w:rPr>
          <w:t>/</w:t>
        </w:r>
        <w:proofErr w:type="spellStart"/>
        <w:r w:rsidR="005344F4" w:rsidRPr="00AE49CA">
          <w:rPr>
            <w:rStyle w:val="Hyperlink"/>
            <w:lang w:val="en-US"/>
          </w:rPr>
          <w:t>mopkoff</w:t>
        </w:r>
        <w:proofErr w:type="spellEnd"/>
        <w:r w:rsidR="005344F4" w:rsidRPr="005344F4">
          <w:rPr>
            <w:rStyle w:val="Hyperlink"/>
          </w:rPr>
          <w:t>/</w:t>
        </w:r>
        <w:proofErr w:type="spellStart"/>
        <w:r w:rsidR="005344F4" w:rsidRPr="00AE49CA">
          <w:rPr>
            <w:rStyle w:val="Hyperlink"/>
            <w:lang w:val="en-US"/>
          </w:rPr>
          <w:t>wst</w:t>
        </w:r>
        <w:proofErr w:type="spellEnd"/>
        <w:r w:rsidR="005344F4" w:rsidRPr="005344F4">
          <w:rPr>
            <w:rStyle w:val="Hyperlink"/>
          </w:rPr>
          <w:t>/</w:t>
        </w:r>
        <w:r w:rsidR="005344F4" w:rsidRPr="00AE49CA">
          <w:rPr>
            <w:rStyle w:val="Hyperlink"/>
            <w:lang w:val="en-US"/>
          </w:rPr>
          <w:t>tree</w:t>
        </w:r>
        <w:r w:rsidR="005344F4" w:rsidRPr="005344F4">
          <w:rPr>
            <w:rStyle w:val="Hyperlink"/>
          </w:rPr>
          <w:t>/3525</w:t>
        </w:r>
        <w:r w:rsidR="005344F4" w:rsidRPr="00AE49CA">
          <w:rPr>
            <w:rStyle w:val="Hyperlink"/>
            <w:lang w:val="en-US"/>
          </w:rPr>
          <w:t>d</w:t>
        </w:r>
        <w:r w:rsidR="005344F4" w:rsidRPr="005344F4">
          <w:rPr>
            <w:rStyle w:val="Hyperlink"/>
          </w:rPr>
          <w:t>5</w:t>
        </w:r>
        <w:r w:rsidR="005344F4" w:rsidRPr="00AE49CA">
          <w:rPr>
            <w:rStyle w:val="Hyperlink"/>
            <w:lang w:val="en-US"/>
          </w:rPr>
          <w:t>b</w:t>
        </w:r>
        <w:r w:rsidR="005344F4" w:rsidRPr="005344F4">
          <w:rPr>
            <w:rStyle w:val="Hyperlink"/>
          </w:rPr>
          <w:t>44</w:t>
        </w:r>
        <w:r w:rsidR="005344F4" w:rsidRPr="00AE49CA">
          <w:rPr>
            <w:rStyle w:val="Hyperlink"/>
            <w:lang w:val="en-US"/>
          </w:rPr>
          <w:t>b</w:t>
        </w:r>
        <w:r w:rsidR="005344F4" w:rsidRPr="005344F4">
          <w:rPr>
            <w:rStyle w:val="Hyperlink"/>
          </w:rPr>
          <w:t>1342</w:t>
        </w:r>
        <w:r w:rsidR="005344F4" w:rsidRPr="00AE49CA">
          <w:rPr>
            <w:rStyle w:val="Hyperlink"/>
            <w:lang w:val="en-US"/>
          </w:rPr>
          <w:t>de</w:t>
        </w:r>
        <w:r w:rsidR="005344F4" w:rsidRPr="005344F4">
          <w:rPr>
            <w:rStyle w:val="Hyperlink"/>
          </w:rPr>
          <w:t>4</w:t>
        </w:r>
        <w:r w:rsidR="005344F4" w:rsidRPr="00AE49CA">
          <w:rPr>
            <w:rStyle w:val="Hyperlink"/>
            <w:lang w:val="en-US"/>
          </w:rPr>
          <w:t>b</w:t>
        </w:r>
        <w:r w:rsidR="005344F4" w:rsidRPr="005344F4">
          <w:rPr>
            <w:rStyle w:val="Hyperlink"/>
          </w:rPr>
          <w:t>3</w:t>
        </w:r>
        <w:proofErr w:type="spellStart"/>
        <w:r w:rsidR="005344F4" w:rsidRPr="00AE49CA">
          <w:rPr>
            <w:rStyle w:val="Hyperlink"/>
            <w:lang w:val="en-US"/>
          </w:rPr>
          <w:t>bfaa</w:t>
        </w:r>
        <w:proofErr w:type="spellEnd"/>
        <w:r w:rsidR="005344F4" w:rsidRPr="005344F4">
          <w:rPr>
            <w:rStyle w:val="Hyperlink"/>
          </w:rPr>
          <w:t>7289708</w:t>
        </w:r>
        <w:r w:rsidR="005344F4" w:rsidRPr="00AE49CA">
          <w:rPr>
            <w:rStyle w:val="Hyperlink"/>
            <w:lang w:val="en-US"/>
          </w:rPr>
          <w:t>aa</w:t>
        </w:r>
        <w:r w:rsidR="005344F4" w:rsidRPr="005344F4">
          <w:rPr>
            <w:rStyle w:val="Hyperlink"/>
          </w:rPr>
          <w:t>17</w:t>
        </w:r>
        <w:proofErr w:type="spellStart"/>
        <w:r w:rsidR="005344F4" w:rsidRPr="00AE49CA">
          <w:rPr>
            <w:rStyle w:val="Hyperlink"/>
            <w:lang w:val="en-US"/>
          </w:rPr>
          <w:t>eadc</w:t>
        </w:r>
        <w:proofErr w:type="spellEnd"/>
        <w:r w:rsidR="005344F4" w:rsidRPr="005344F4">
          <w:rPr>
            <w:rStyle w:val="Hyperlink"/>
          </w:rPr>
          <w:t>6</w:t>
        </w:r>
        <w:r w:rsidR="005344F4" w:rsidRPr="00AE49CA">
          <w:rPr>
            <w:rStyle w:val="Hyperlink"/>
            <w:lang w:val="en-US"/>
          </w:rPr>
          <w:t>d</w:t>
        </w:r>
      </w:hyperlink>
    </w:p>
    <w:p w14:paraId="0D12468C" w14:textId="77777777" w:rsidR="000D5913" w:rsidRPr="005344F4" w:rsidRDefault="000D5913" w:rsidP="00C962CE"/>
    <w:sectPr w:rsidR="000D5913" w:rsidRPr="005344F4" w:rsidSect="00EC2F99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F0"/>
    <w:rsid w:val="00021661"/>
    <w:rsid w:val="000D5913"/>
    <w:rsid w:val="00105F8F"/>
    <w:rsid w:val="00133919"/>
    <w:rsid w:val="002111E9"/>
    <w:rsid w:val="002864F7"/>
    <w:rsid w:val="002C45BF"/>
    <w:rsid w:val="00312879"/>
    <w:rsid w:val="0034699A"/>
    <w:rsid w:val="003B793C"/>
    <w:rsid w:val="003C0149"/>
    <w:rsid w:val="003F5795"/>
    <w:rsid w:val="00485D7B"/>
    <w:rsid w:val="004A5EF4"/>
    <w:rsid w:val="004E0A10"/>
    <w:rsid w:val="00523B09"/>
    <w:rsid w:val="00532922"/>
    <w:rsid w:val="005344F4"/>
    <w:rsid w:val="00541295"/>
    <w:rsid w:val="0057409B"/>
    <w:rsid w:val="0057714E"/>
    <w:rsid w:val="005B5DC2"/>
    <w:rsid w:val="005E68AE"/>
    <w:rsid w:val="005F4847"/>
    <w:rsid w:val="00620B18"/>
    <w:rsid w:val="006878F5"/>
    <w:rsid w:val="006956F9"/>
    <w:rsid w:val="006D6D1F"/>
    <w:rsid w:val="006E195E"/>
    <w:rsid w:val="00730BA5"/>
    <w:rsid w:val="00767B02"/>
    <w:rsid w:val="007A00D4"/>
    <w:rsid w:val="0080450A"/>
    <w:rsid w:val="00817B69"/>
    <w:rsid w:val="00882C2A"/>
    <w:rsid w:val="008B66C6"/>
    <w:rsid w:val="008D7ECB"/>
    <w:rsid w:val="00913865"/>
    <w:rsid w:val="00920A9B"/>
    <w:rsid w:val="009374D0"/>
    <w:rsid w:val="00967773"/>
    <w:rsid w:val="00970C16"/>
    <w:rsid w:val="00975C07"/>
    <w:rsid w:val="00980BE0"/>
    <w:rsid w:val="00982326"/>
    <w:rsid w:val="009B69A2"/>
    <w:rsid w:val="009E5BF0"/>
    <w:rsid w:val="00A10152"/>
    <w:rsid w:val="00B96769"/>
    <w:rsid w:val="00BC37EE"/>
    <w:rsid w:val="00C17E3A"/>
    <w:rsid w:val="00C26E6D"/>
    <w:rsid w:val="00C72989"/>
    <w:rsid w:val="00C962CE"/>
    <w:rsid w:val="00C97F6B"/>
    <w:rsid w:val="00CF5492"/>
    <w:rsid w:val="00D548C5"/>
    <w:rsid w:val="00D83248"/>
    <w:rsid w:val="00E0593E"/>
    <w:rsid w:val="00E226F1"/>
    <w:rsid w:val="00E55991"/>
    <w:rsid w:val="00EC2F99"/>
    <w:rsid w:val="00ED2BAE"/>
    <w:rsid w:val="00F2598E"/>
    <w:rsid w:val="00F65327"/>
    <w:rsid w:val="00FA5024"/>
    <w:rsid w:val="00FB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47C6E"/>
  <w15:chartTrackingRefBased/>
  <w15:docId w15:val="{EEEE34D4-2D10-4724-BEA1-7201FCA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9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7409B"/>
    <w:pPr>
      <w:numPr>
        <w:ilvl w:val="1"/>
      </w:numPr>
      <w:spacing w:before="160" w:after="80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09B"/>
    <w:rPr>
      <w:rFonts w:eastAsiaTheme="minorEastAsia"/>
      <w:b/>
      <w:color w:val="5A5A5A" w:themeColor="text1" w:themeTint="A5"/>
      <w:spacing w:val="15"/>
      <w:sz w:val="28"/>
    </w:rPr>
  </w:style>
  <w:style w:type="paragraph" w:customStyle="1" w:styleId="a">
    <w:name w:val="Код"/>
    <w:basedOn w:val="Normal"/>
    <w:link w:val="a0"/>
    <w:qFormat/>
    <w:rsid w:val="0057409B"/>
    <w:pPr>
      <w:spacing w:line="285" w:lineRule="atLeas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a0">
    <w:name w:val="Код Знак"/>
    <w:basedOn w:val="DefaultParagraphFont"/>
    <w:link w:val="a"/>
    <w:rsid w:val="0057409B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Quote">
    <w:name w:val="Quote"/>
    <w:basedOn w:val="Normal"/>
    <w:next w:val="Normal"/>
    <w:link w:val="QuoteChar"/>
    <w:uiPriority w:val="29"/>
    <w:qFormat/>
    <w:rsid w:val="005F48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8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F4847"/>
    <w:rPr>
      <w:b/>
      <w:b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9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920A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9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pkoff/wst/tree/3525d5b44b1342de4b3bfaa7289708aa17eadc6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reek\Documents\&#1053;&#1072;&#1089;&#1090;&#1088;&#1072;&#1080;&#1074;&#1072;&#1077;&#1084;&#1099;&#1077;%20&#1096;&#1072;&#1073;&#1083;&#1086;&#1085;&#1099;%20Office\&#1086;&#1090;&#1095;&#110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C:\Users\Shureek\Documents\Настраиваемые шаблоны Office\отчёт.dotx</Template>
  <TotalTime>1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cp:keywords/>
  <dc:description/>
  <cp:lastModifiedBy>Андрей Нестеров</cp:lastModifiedBy>
  <cp:revision>4</cp:revision>
  <dcterms:created xsi:type="dcterms:W3CDTF">2020-07-04T14:00:00Z</dcterms:created>
  <dcterms:modified xsi:type="dcterms:W3CDTF">2020-07-05T11:00:00Z</dcterms:modified>
</cp:coreProperties>
</file>